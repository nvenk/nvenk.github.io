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09" w:type="pct"/>
        <w:tblInd w:w="-2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220"/>
        <w:gridCol w:w="689"/>
        <w:gridCol w:w="7042"/>
      </w:tblGrid>
      <w:tr w:rsidR="00F2660B" w:rsidRPr="005152F2" w14:paraId="3438C266" w14:textId="77777777" w:rsidTr="003D6A25">
        <w:trPr>
          <w:trHeight w:val="13644"/>
        </w:trPr>
        <w:tc>
          <w:tcPr>
            <w:tcW w:w="3309" w:type="dxa"/>
          </w:tcPr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220"/>
            </w:tblGrid>
            <w:tr w:rsidR="00441EB9" w:rsidRPr="005152F2" w14:paraId="505BAFBC" w14:textId="77777777" w:rsidTr="003D6A25">
              <w:tc>
                <w:tcPr>
                  <w:tcW w:w="3044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903A30C" w14:textId="77777777" w:rsidR="00880C00" w:rsidRDefault="0094564F" w:rsidP="003D6A25">
                  <w:pPr>
                    <w:pStyle w:val="Heading3"/>
                    <w:ind w:left="-3"/>
                  </w:pPr>
                  <w:r w:rsidRPr="00880C00">
                    <w:rPr>
                      <w:noProof/>
                      <w:sz w:val="44"/>
                      <w:szCs w:val="32"/>
                    </w:rPr>
                    <w:drawing>
                      <wp:inline distT="0" distB="0" distL="0" distR="0" wp14:anchorId="7B1EBFCE" wp14:editId="0A48CF5F">
                        <wp:extent cx="901700" cy="800100"/>
                        <wp:effectExtent l="0" t="0" r="12700" b="1270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1700" cy="800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6C19A8B" w14:textId="77777777" w:rsidR="008E2D71" w:rsidRDefault="008E2D71" w:rsidP="004E6103">
                  <w:pPr>
                    <w:pStyle w:val="Heading3"/>
                  </w:pPr>
                </w:p>
                <w:p w14:paraId="7B92F8B2" w14:textId="77777777" w:rsidR="00880C00" w:rsidRPr="00880C00" w:rsidRDefault="00880C00" w:rsidP="00441EB9">
                  <w:pPr>
                    <w:pStyle w:val="Heading3"/>
                    <w:rPr>
                      <w:rFonts w:ascii="Lato Light" w:hAnsi="Lato Light"/>
                      <w:sz w:val="40"/>
                      <w:szCs w:val="40"/>
                    </w:rPr>
                  </w:pPr>
                  <w:r w:rsidRPr="00880C00">
                    <w:rPr>
                      <w:rFonts w:ascii="Lato Light" w:hAnsi="Lato Light"/>
                      <w:caps w:val="0"/>
                      <w:color w:val="232628"/>
                      <w:sz w:val="40"/>
                      <w:szCs w:val="40"/>
                    </w:rPr>
                    <w:t>Nikhil</w:t>
                  </w:r>
                  <w:r w:rsidRPr="00880C00">
                    <w:rPr>
                      <w:rFonts w:ascii="Lato Light" w:hAnsi="Lato Light"/>
                      <w:caps w:val="0"/>
                      <w:sz w:val="40"/>
                      <w:szCs w:val="40"/>
                    </w:rPr>
                    <w:t xml:space="preserve"> </w:t>
                  </w:r>
                  <w:r w:rsidRPr="00880C00">
                    <w:rPr>
                      <w:rFonts w:ascii="Lato Light" w:hAnsi="Lato Light"/>
                      <w:caps w:val="0"/>
                      <w:color w:val="797E83"/>
                      <w:sz w:val="40"/>
                      <w:szCs w:val="40"/>
                    </w:rPr>
                    <w:t>Venkatesh</w:t>
                  </w:r>
                </w:p>
              </w:tc>
            </w:tr>
          </w:tbl>
          <w:p w14:paraId="6871AEDD" w14:textId="77777777" w:rsidR="00B93310" w:rsidRDefault="00B93310" w:rsidP="003856C9"/>
          <w:p w14:paraId="6C4E3FE1" w14:textId="77777777" w:rsidR="00880C00" w:rsidRDefault="00880C00" w:rsidP="00880C00">
            <w:pPr>
              <w:jc w:val="left"/>
            </w:pPr>
            <w:r w:rsidRPr="00880C00">
              <w:rPr>
                <w:noProof/>
              </w:rPr>
              <w:drawing>
                <wp:inline distT="0" distB="0" distL="0" distR="0" wp14:anchorId="5E13D65F" wp14:editId="3A13F4A5">
                  <wp:extent cx="508000" cy="88900"/>
                  <wp:effectExtent l="0" t="0" r="0" b="1270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8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F594A6" w14:textId="77777777" w:rsidR="00880C00" w:rsidRDefault="00880C00" w:rsidP="00880C00">
            <w:pPr>
              <w:jc w:val="left"/>
            </w:pPr>
          </w:p>
          <w:p w14:paraId="38546C29" w14:textId="77777777" w:rsidR="00880C00" w:rsidRDefault="00880C00" w:rsidP="004E6103">
            <w:pPr>
              <w:spacing w:after="240"/>
              <w:jc w:val="left"/>
              <w:rPr>
                <w:rFonts w:ascii="Lato Light" w:hAnsi="Lato Light" w:cs="Lato Light"/>
                <w:color w:val="4D4F51"/>
                <w:spacing w:val="2"/>
                <w:kern w:val="1"/>
                <w:sz w:val="22"/>
                <w:szCs w:val="22"/>
              </w:rPr>
            </w:pPr>
            <w:r>
              <w:rPr>
                <w:rFonts w:ascii="Lato Light" w:hAnsi="Lato Light" w:cs="Lato Light"/>
                <w:color w:val="4D4F51"/>
                <w:spacing w:val="2"/>
                <w:kern w:val="1"/>
                <w:sz w:val="22"/>
                <w:szCs w:val="22"/>
              </w:rPr>
              <w:t xml:space="preserve">I’m a creative storyteller and UX designer with a passion for </w:t>
            </w:r>
            <w:r>
              <w:rPr>
                <w:rFonts w:ascii="Lato" w:hAnsi="Lato" w:cs="Lato"/>
                <w:i/>
                <w:iCs/>
                <w:color w:val="4D4F51"/>
                <w:spacing w:val="2"/>
                <w:kern w:val="1"/>
                <w:sz w:val="22"/>
                <w:szCs w:val="22"/>
              </w:rPr>
              <w:t>interaction design</w:t>
            </w:r>
            <w:r>
              <w:rPr>
                <w:rFonts w:ascii="Lato Light" w:hAnsi="Lato Light" w:cs="Lato Light"/>
                <w:color w:val="4D4F51"/>
                <w:spacing w:val="2"/>
                <w:kern w:val="1"/>
                <w:sz w:val="22"/>
                <w:szCs w:val="22"/>
              </w:rPr>
              <w:t xml:space="preserve">, </w:t>
            </w:r>
            <w:r>
              <w:rPr>
                <w:rFonts w:ascii="Lato" w:hAnsi="Lato" w:cs="Lato"/>
                <w:i/>
                <w:iCs/>
                <w:color w:val="4D4F51"/>
                <w:spacing w:val="2"/>
                <w:kern w:val="1"/>
                <w:sz w:val="22"/>
                <w:szCs w:val="22"/>
              </w:rPr>
              <w:t>experience design</w:t>
            </w:r>
            <w:r>
              <w:rPr>
                <w:rFonts w:ascii="Lato Light" w:hAnsi="Lato Light" w:cs="Lato Light"/>
                <w:color w:val="4D4F51"/>
                <w:spacing w:val="2"/>
                <w:kern w:val="1"/>
                <w:sz w:val="22"/>
                <w:szCs w:val="22"/>
              </w:rPr>
              <w:t xml:space="preserve"> and </w:t>
            </w:r>
            <w:r>
              <w:rPr>
                <w:rFonts w:ascii="Lato" w:hAnsi="Lato" w:cs="Lato"/>
                <w:i/>
                <w:iCs/>
                <w:color w:val="4D4F51"/>
                <w:spacing w:val="2"/>
                <w:kern w:val="1"/>
                <w:sz w:val="22"/>
                <w:szCs w:val="22"/>
              </w:rPr>
              <w:t>animation</w:t>
            </w:r>
            <w:r>
              <w:rPr>
                <w:rFonts w:ascii="Lato Light" w:hAnsi="Lato Light" w:cs="Lato Light"/>
                <w:color w:val="4D4F51"/>
                <w:spacing w:val="2"/>
                <w:kern w:val="1"/>
                <w:sz w:val="22"/>
                <w:szCs w:val="22"/>
              </w:rPr>
              <w:t>. Let’s build awesome products together!</w:t>
            </w:r>
          </w:p>
          <w:p w14:paraId="19C64227" w14:textId="77777777" w:rsidR="00A103DA" w:rsidRDefault="00A103DA" w:rsidP="004E6103">
            <w:pPr>
              <w:spacing w:after="240"/>
              <w:jc w:val="left"/>
              <w:rPr>
                <w:rFonts w:ascii="Lato Light" w:hAnsi="Lato Light" w:cs="Lato Light"/>
                <w:color w:val="4D4F51"/>
                <w:spacing w:val="2"/>
                <w:kern w:val="1"/>
                <w:sz w:val="22"/>
                <w:szCs w:val="22"/>
              </w:rPr>
            </w:pPr>
          </w:p>
          <w:p w14:paraId="65E4A32A" w14:textId="77777777" w:rsidR="00880C00" w:rsidRPr="000E0E57" w:rsidRDefault="004E6103" w:rsidP="004E6103">
            <w:pPr>
              <w:spacing w:line="480" w:lineRule="auto"/>
              <w:jc w:val="left"/>
              <w:rPr>
                <w:rStyle w:val="Hyperlink"/>
                <w:rFonts w:ascii="Lato" w:hAnsi="Lato" w:cs="Lato"/>
                <w:i/>
                <w:iCs/>
                <w:color w:val="FF5252"/>
                <w:spacing w:val="2"/>
                <w:kern w:val="1"/>
                <w:sz w:val="24"/>
                <w:szCs w:val="24"/>
                <w:u w:val="none"/>
              </w:rPr>
            </w:pPr>
            <w:r w:rsidRPr="000E0E57">
              <w:rPr>
                <w:noProof/>
                <w:color w:val="FF5252"/>
              </w:rPr>
              <w:drawing>
                <wp:anchor distT="0" distB="0" distL="114300" distR="114300" simplePos="0" relativeHeight="251658240" behindDoc="0" locked="0" layoutInCell="1" allowOverlap="1" wp14:anchorId="2A9D3AA1" wp14:editId="6CDF0069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3175</wp:posOffset>
                  </wp:positionV>
                  <wp:extent cx="229235" cy="229235"/>
                  <wp:effectExtent l="0" t="0" r="0" b="0"/>
                  <wp:wrapTight wrapText="bothSides">
                    <wp:wrapPolygon edited="0">
                      <wp:start x="0" y="0"/>
                      <wp:lineTo x="0" y="19147"/>
                      <wp:lineTo x="19147" y="19147"/>
                      <wp:lineTo x="19147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35" cy="22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E0E57" w:rsidRPr="000E0E57">
              <w:rPr>
                <w:rFonts w:ascii="Lato" w:hAnsi="Lato" w:cs="Lato"/>
                <w:i/>
                <w:iCs/>
                <w:color w:val="FF5252"/>
                <w:spacing w:val="2"/>
                <w:kern w:val="1"/>
                <w:sz w:val="24"/>
                <w:szCs w:val="24"/>
              </w:rPr>
              <w:fldChar w:fldCharType="begin"/>
            </w:r>
            <w:r w:rsidR="000E0E57" w:rsidRPr="000E0E57">
              <w:rPr>
                <w:rFonts w:ascii="Lato" w:hAnsi="Lato" w:cs="Lato"/>
                <w:i/>
                <w:iCs/>
                <w:color w:val="FF5252"/>
                <w:spacing w:val="2"/>
                <w:kern w:val="1"/>
                <w:sz w:val="24"/>
                <w:szCs w:val="24"/>
              </w:rPr>
              <w:instrText xml:space="preserve"> HYPERLINK "http://nikhilv.com/" </w:instrText>
            </w:r>
            <w:r w:rsidR="000E0E57" w:rsidRPr="000E0E57">
              <w:rPr>
                <w:rFonts w:ascii="Lato" w:hAnsi="Lato" w:cs="Lato"/>
                <w:i/>
                <w:iCs/>
                <w:color w:val="FF5252"/>
                <w:spacing w:val="2"/>
                <w:kern w:val="1"/>
                <w:sz w:val="24"/>
                <w:szCs w:val="24"/>
              </w:rPr>
              <w:fldChar w:fldCharType="separate"/>
            </w:r>
            <w:r w:rsidRPr="000E0E57">
              <w:rPr>
                <w:rStyle w:val="Hyperlink"/>
                <w:rFonts w:ascii="Lato" w:hAnsi="Lato" w:cs="Lato"/>
                <w:i/>
                <w:iCs/>
                <w:color w:val="FF5252"/>
                <w:spacing w:val="2"/>
                <w:kern w:val="1"/>
                <w:sz w:val="24"/>
                <w:szCs w:val="24"/>
                <w:u w:val="none"/>
              </w:rPr>
              <w:t>nikhilv.com</w:t>
            </w:r>
          </w:p>
          <w:p w14:paraId="0F5469AA" w14:textId="77777777" w:rsidR="004E6103" w:rsidRDefault="000E0E57" w:rsidP="004E6103">
            <w:pPr>
              <w:spacing w:line="480" w:lineRule="auto"/>
              <w:jc w:val="left"/>
              <w:rPr>
                <w:rFonts w:ascii="Lato" w:hAnsi="Lato" w:cs="Lato"/>
                <w:i/>
                <w:iCs/>
                <w:color w:val="FC3841"/>
                <w:spacing w:val="2"/>
                <w:kern w:val="1"/>
                <w:sz w:val="24"/>
                <w:szCs w:val="24"/>
              </w:rPr>
            </w:pPr>
            <w:r w:rsidRPr="000E0E57">
              <w:rPr>
                <w:rFonts w:ascii="Lato" w:hAnsi="Lato" w:cs="Lato"/>
                <w:i/>
                <w:iCs/>
                <w:color w:val="FF5252"/>
                <w:spacing w:val="2"/>
                <w:kern w:val="1"/>
                <w:sz w:val="24"/>
                <w:szCs w:val="24"/>
              </w:rPr>
              <w:fldChar w:fldCharType="end"/>
            </w:r>
            <w:r w:rsidR="004E6103" w:rsidRPr="004E6103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21FB8C0" wp14:editId="55FF7A4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28600" cy="228600"/>
                  <wp:effectExtent l="0" t="0" r="0" b="0"/>
                  <wp:wrapTight wrapText="bothSides">
                    <wp:wrapPolygon edited="0">
                      <wp:start x="0" y="0"/>
                      <wp:lineTo x="0" y="12000"/>
                      <wp:lineTo x="7200" y="19200"/>
                      <wp:lineTo x="19200" y="19200"/>
                      <wp:lineTo x="19200" y="12000"/>
                      <wp:lineTo x="9600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E6103">
              <w:rPr>
                <w:rFonts w:ascii="Lato" w:hAnsi="Lato" w:cs="Lato"/>
                <w:i/>
                <w:iCs/>
                <w:color w:val="FC3841"/>
                <w:spacing w:val="2"/>
                <w:kern w:val="1"/>
                <w:sz w:val="24"/>
                <w:szCs w:val="24"/>
              </w:rPr>
              <w:t>1.206.739.4980</w:t>
            </w:r>
          </w:p>
          <w:p w14:paraId="34664559" w14:textId="77777777" w:rsidR="004E6103" w:rsidRPr="000E0E57" w:rsidRDefault="004E6103" w:rsidP="004E6103">
            <w:pPr>
              <w:spacing w:line="480" w:lineRule="auto"/>
              <w:jc w:val="left"/>
              <w:rPr>
                <w:rFonts w:ascii="Lato" w:hAnsi="Lato" w:cs="Lato"/>
                <w:i/>
                <w:iCs/>
                <w:color w:val="FF5252"/>
                <w:spacing w:val="2"/>
                <w:kern w:val="1"/>
                <w:sz w:val="24"/>
                <w:szCs w:val="24"/>
              </w:rPr>
            </w:pPr>
            <w:r w:rsidRPr="004E6103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50328DF" wp14:editId="2543D18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28600" cy="155448"/>
                  <wp:effectExtent l="0" t="0" r="0" b="0"/>
                  <wp:wrapTight wrapText="bothSides">
                    <wp:wrapPolygon edited="0">
                      <wp:start x="0" y="0"/>
                      <wp:lineTo x="0" y="17705"/>
                      <wp:lineTo x="19200" y="17705"/>
                      <wp:lineTo x="19200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2" w:history="1">
              <w:r w:rsidRPr="000E0E57">
                <w:rPr>
                  <w:rStyle w:val="Hyperlink"/>
                  <w:rFonts w:ascii="Lato" w:hAnsi="Lato" w:cs="Lato"/>
                  <w:i/>
                  <w:iCs/>
                  <w:color w:val="FF5252"/>
                  <w:spacing w:val="2"/>
                  <w:kern w:val="1"/>
                  <w:sz w:val="24"/>
                  <w:szCs w:val="24"/>
                  <w:u w:val="none"/>
                </w:rPr>
                <w:t>nikhilv.13@gmail.com</w:t>
              </w:r>
            </w:hyperlink>
          </w:p>
          <w:p w14:paraId="527F2FB6" w14:textId="77777777" w:rsidR="004E6103" w:rsidRPr="000E0E57" w:rsidRDefault="004E6103" w:rsidP="004E6103">
            <w:pPr>
              <w:spacing w:line="480" w:lineRule="auto"/>
              <w:jc w:val="left"/>
              <w:rPr>
                <w:rStyle w:val="Hyperlink"/>
                <w:rFonts w:ascii="Lato" w:hAnsi="Lato" w:cs="Lato"/>
                <w:i/>
                <w:iCs/>
                <w:color w:val="FF5252"/>
                <w:spacing w:val="2"/>
                <w:kern w:val="1"/>
                <w:sz w:val="24"/>
                <w:szCs w:val="24"/>
                <w:u w:val="none"/>
              </w:rPr>
            </w:pPr>
            <w:r w:rsidRPr="000E0E57">
              <w:rPr>
                <w:noProof/>
                <w:color w:val="FF5252"/>
              </w:rPr>
              <w:drawing>
                <wp:anchor distT="0" distB="0" distL="114300" distR="114300" simplePos="0" relativeHeight="251661312" behindDoc="0" locked="0" layoutInCell="1" allowOverlap="1" wp14:anchorId="35C8D0DA" wp14:editId="7400FB4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-6350</wp:posOffset>
                  </wp:positionV>
                  <wp:extent cx="228600" cy="228600"/>
                  <wp:effectExtent l="0" t="0" r="0" b="0"/>
                  <wp:wrapTight wrapText="bothSides">
                    <wp:wrapPolygon edited="0">
                      <wp:start x="0" y="0"/>
                      <wp:lineTo x="0" y="19200"/>
                      <wp:lineTo x="19200" y="19200"/>
                      <wp:lineTo x="19200" y="0"/>
                      <wp:lineTo x="0" y="0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E0E57" w:rsidRPr="000E0E57">
              <w:rPr>
                <w:rFonts w:ascii="Lato" w:hAnsi="Lato" w:cs="Lato"/>
                <w:i/>
                <w:iCs/>
                <w:color w:val="FF5252"/>
                <w:spacing w:val="2"/>
                <w:kern w:val="1"/>
                <w:sz w:val="24"/>
                <w:szCs w:val="24"/>
              </w:rPr>
              <w:fldChar w:fldCharType="begin"/>
            </w:r>
            <w:r w:rsidR="000E0E57" w:rsidRPr="000E0E57">
              <w:rPr>
                <w:rFonts w:ascii="Lato" w:hAnsi="Lato" w:cs="Lato"/>
                <w:i/>
                <w:iCs/>
                <w:color w:val="FF5252"/>
                <w:spacing w:val="2"/>
                <w:kern w:val="1"/>
                <w:sz w:val="24"/>
                <w:szCs w:val="24"/>
              </w:rPr>
              <w:instrText xml:space="preserve"> HYPERLINK "https://www.linkedin.com/in/nvenk" </w:instrText>
            </w:r>
            <w:r w:rsidR="000E0E57" w:rsidRPr="000E0E57">
              <w:rPr>
                <w:rFonts w:ascii="Lato" w:hAnsi="Lato" w:cs="Lato"/>
                <w:i/>
                <w:iCs/>
                <w:color w:val="FF5252"/>
                <w:spacing w:val="2"/>
                <w:kern w:val="1"/>
                <w:sz w:val="24"/>
                <w:szCs w:val="24"/>
              </w:rPr>
              <w:fldChar w:fldCharType="separate"/>
            </w:r>
            <w:proofErr w:type="spellStart"/>
            <w:r w:rsidRPr="000E0E57">
              <w:rPr>
                <w:rStyle w:val="Hyperlink"/>
                <w:rFonts w:ascii="Lato" w:hAnsi="Lato" w:cs="Lato"/>
                <w:i/>
                <w:iCs/>
                <w:color w:val="FF5252"/>
                <w:spacing w:val="2"/>
                <w:kern w:val="1"/>
                <w:sz w:val="24"/>
                <w:szCs w:val="24"/>
                <w:u w:val="none"/>
              </w:rPr>
              <w:t>nvenk</w:t>
            </w:r>
            <w:proofErr w:type="spellEnd"/>
          </w:p>
          <w:p w14:paraId="745644C9" w14:textId="77777777" w:rsidR="004E6103" w:rsidRPr="005152F2" w:rsidRDefault="000E0E57" w:rsidP="00A103DA">
            <w:pPr>
              <w:jc w:val="left"/>
            </w:pPr>
            <w:r w:rsidRPr="000E0E57">
              <w:rPr>
                <w:rFonts w:ascii="Lato" w:hAnsi="Lato" w:cs="Lato"/>
                <w:i/>
                <w:iCs/>
                <w:color w:val="FF5252"/>
                <w:spacing w:val="2"/>
                <w:kern w:val="1"/>
                <w:sz w:val="24"/>
                <w:szCs w:val="24"/>
              </w:rPr>
              <w:fldChar w:fldCharType="end"/>
            </w:r>
          </w:p>
        </w:tc>
        <w:tc>
          <w:tcPr>
            <w:tcW w:w="707" w:type="dxa"/>
          </w:tcPr>
          <w:p w14:paraId="2C99D3E6" w14:textId="77777777" w:rsidR="00B93310" w:rsidRPr="005152F2" w:rsidRDefault="00B93310" w:rsidP="004E6103">
            <w:pPr>
              <w:ind w:left="-100"/>
            </w:pPr>
          </w:p>
        </w:tc>
        <w:tc>
          <w:tcPr>
            <w:tcW w:w="7235" w:type="dxa"/>
          </w:tcPr>
          <w:p w14:paraId="008D32A6" w14:textId="75192DF7" w:rsidR="00B92B4A" w:rsidRPr="00B92B4A" w:rsidRDefault="00B92B4A" w:rsidP="003D6A25">
            <w:pPr>
              <w:tabs>
                <w:tab w:val="left" w:pos="128"/>
              </w:tabs>
              <w:spacing w:after="200" w:line="312" w:lineRule="auto"/>
              <w:jc w:val="left"/>
              <w:rPr>
                <w:rFonts w:ascii="Lato" w:hAnsi="Lato" w:cs="Lato Black"/>
                <w:color w:val="475D6D"/>
                <w:spacing w:val="8"/>
                <w:kern w:val="1"/>
                <w:sz w:val="22"/>
                <w:szCs w:val="22"/>
              </w:rPr>
            </w:pPr>
            <w:r w:rsidRPr="00B92B4A">
              <w:rPr>
                <w:rFonts w:ascii="Lato" w:hAnsi="Lato" w:cs="Lato Black"/>
                <w:color w:val="475D6D"/>
                <w:spacing w:val="8"/>
                <w:kern w:val="1"/>
                <w:sz w:val="22"/>
                <w:szCs w:val="22"/>
              </w:rPr>
              <w:t xml:space="preserve">Interdisciplinary designer, creative coder, exploratory creative and lifelong learner. These terms are the most accurate way I could describe who I am. Over the last 8 years, I’ve </w:t>
            </w:r>
            <w:r w:rsidR="003C4152">
              <w:rPr>
                <w:rFonts w:ascii="Lato" w:hAnsi="Lato" w:cs="Lato Black"/>
                <w:color w:val="475D6D"/>
                <w:spacing w:val="8"/>
                <w:kern w:val="1"/>
                <w:sz w:val="22"/>
                <w:szCs w:val="22"/>
              </w:rPr>
              <w:t>animated characters on multiple award-</w:t>
            </w:r>
            <w:r w:rsidRPr="00B92B4A">
              <w:rPr>
                <w:rFonts w:ascii="Lato" w:hAnsi="Lato" w:cs="Lato Black"/>
                <w:color w:val="475D6D"/>
                <w:spacing w:val="8"/>
                <w:kern w:val="1"/>
                <w:sz w:val="22"/>
                <w:szCs w:val="22"/>
              </w:rPr>
              <w:t xml:space="preserve">winning TV shows for DreamWorks TV and Nickelodeon, helped set up the design culture and </w:t>
            </w:r>
            <w:r w:rsidR="003C4152">
              <w:rPr>
                <w:rFonts w:ascii="Lato" w:hAnsi="Lato" w:cs="Lato Black"/>
                <w:color w:val="475D6D"/>
                <w:spacing w:val="8"/>
                <w:kern w:val="1"/>
                <w:sz w:val="22"/>
                <w:szCs w:val="22"/>
              </w:rPr>
              <w:t>processes as part of the founding design team</w:t>
            </w:r>
            <w:r w:rsidRPr="00B92B4A">
              <w:rPr>
                <w:rFonts w:ascii="Lato" w:hAnsi="Lato" w:cs="Lato Black"/>
                <w:color w:val="475D6D"/>
                <w:spacing w:val="8"/>
                <w:kern w:val="1"/>
                <w:sz w:val="22"/>
                <w:szCs w:val="22"/>
              </w:rPr>
              <w:t xml:space="preserve"> at</w:t>
            </w:r>
            <w:r w:rsidR="00092274">
              <w:rPr>
                <w:rFonts w:ascii="Lato" w:hAnsi="Lato" w:cs="Lato Black"/>
                <w:color w:val="475D6D"/>
                <w:spacing w:val="8"/>
                <w:kern w:val="1"/>
                <w:sz w:val="22"/>
                <w:szCs w:val="22"/>
              </w:rPr>
              <w:t xml:space="preserve"> a mid-sized company</w:t>
            </w:r>
            <w:r w:rsidRPr="00B92B4A">
              <w:rPr>
                <w:rFonts w:ascii="Lato" w:hAnsi="Lato" w:cs="Lato Black"/>
                <w:color w:val="475D6D"/>
                <w:spacing w:val="8"/>
                <w:kern w:val="1"/>
                <w:sz w:val="22"/>
                <w:szCs w:val="22"/>
              </w:rPr>
              <w:t xml:space="preserve">, designed and launched websites and apps, dabbled in graphic design, branding and photography, and built an award-winning social robot. </w:t>
            </w:r>
          </w:p>
          <w:p w14:paraId="43DCB58A" w14:textId="57743145" w:rsidR="00B92B4A" w:rsidRDefault="00B92B4A" w:rsidP="003D6A25">
            <w:pPr>
              <w:tabs>
                <w:tab w:val="left" w:pos="128"/>
              </w:tabs>
              <w:spacing w:after="200" w:line="312" w:lineRule="auto"/>
              <w:jc w:val="left"/>
              <w:rPr>
                <w:rFonts w:ascii="Lato" w:hAnsi="Lato" w:cs="Lato Black"/>
                <w:color w:val="475D6D"/>
                <w:spacing w:val="8"/>
                <w:kern w:val="1"/>
                <w:sz w:val="22"/>
                <w:szCs w:val="22"/>
              </w:rPr>
            </w:pPr>
            <w:r w:rsidRPr="00B92B4A">
              <w:rPr>
                <w:rFonts w:ascii="Lato" w:hAnsi="Lato" w:cs="Lato Black"/>
                <w:color w:val="475D6D"/>
                <w:spacing w:val="8"/>
                <w:kern w:val="1"/>
                <w:sz w:val="22"/>
                <w:szCs w:val="22"/>
              </w:rPr>
              <w:t>I transitioned to UX design about 3 years back to answer the inevitable question: “Who am I designing for?” while working on a UI design project. That question opened up the world of experience design to me. I learned about the importance of research and knowing your user, the power of prototyping and the amazing things that a human-centered mindset can do for collaboration. I’m a lifelong learner - I believe that having an open mind and being able to learn from other</w:t>
            </w:r>
            <w:r w:rsidR="00422FA5">
              <w:rPr>
                <w:rFonts w:ascii="Lato" w:hAnsi="Lato" w:cs="Lato Black"/>
                <w:color w:val="475D6D"/>
                <w:spacing w:val="8"/>
                <w:kern w:val="1"/>
                <w:sz w:val="22"/>
                <w:szCs w:val="22"/>
              </w:rPr>
              <w:t>s</w:t>
            </w:r>
            <w:r w:rsidRPr="00B92B4A">
              <w:rPr>
                <w:rFonts w:ascii="Lato" w:hAnsi="Lato" w:cs="Lato Black"/>
                <w:color w:val="475D6D"/>
                <w:spacing w:val="8"/>
                <w:kern w:val="1"/>
                <w:sz w:val="22"/>
                <w:szCs w:val="22"/>
              </w:rPr>
              <w:t>, even in your own domain of expertise</w:t>
            </w:r>
            <w:r w:rsidR="00422FA5">
              <w:rPr>
                <w:rFonts w:ascii="Lato" w:hAnsi="Lato" w:cs="Lato Black"/>
                <w:color w:val="475D6D"/>
                <w:spacing w:val="8"/>
                <w:kern w:val="1"/>
                <w:sz w:val="22"/>
                <w:szCs w:val="22"/>
              </w:rPr>
              <w:t>,</w:t>
            </w:r>
            <w:r w:rsidRPr="00B92B4A">
              <w:rPr>
                <w:rFonts w:ascii="Lato" w:hAnsi="Lato" w:cs="Lato Black"/>
                <w:color w:val="475D6D"/>
                <w:spacing w:val="8"/>
                <w:kern w:val="1"/>
                <w:sz w:val="22"/>
                <w:szCs w:val="22"/>
              </w:rPr>
              <w:t xml:space="preserve"> is key to being a great designer. I try to do my part, teaching people about the power of design thinking, prototyping, and a human-centered mindset, and learning from anyone who’s willing to teach me.</w:t>
            </w:r>
          </w:p>
          <w:p w14:paraId="41D7A200" w14:textId="77777777" w:rsidR="00726818" w:rsidRDefault="00726818" w:rsidP="00891845">
            <w:pPr>
              <w:tabs>
                <w:tab w:val="left" w:pos="128"/>
              </w:tabs>
              <w:spacing w:after="200" w:line="312" w:lineRule="auto"/>
              <w:jc w:val="left"/>
              <w:rPr>
                <w:rFonts w:ascii="Lato" w:hAnsi="Lato" w:cs="Lato Black"/>
                <w:color w:val="475D6D"/>
                <w:spacing w:val="8"/>
                <w:kern w:val="1"/>
                <w:sz w:val="22"/>
                <w:szCs w:val="22"/>
              </w:rPr>
            </w:pPr>
            <w:r w:rsidRPr="00726818">
              <w:rPr>
                <w:rFonts w:ascii="Lato" w:hAnsi="Lato" w:cs="Lato Black"/>
                <w:color w:val="475D6D"/>
                <w:spacing w:val="8"/>
                <w:kern w:val="1"/>
                <w:sz w:val="22"/>
                <w:szCs w:val="22"/>
              </w:rPr>
              <w:t xml:space="preserve">My experience in animation and background in coding puts me in a unique position - with a trained eye for behavioral patterns and an even more focused eye for creating fluid interaction paradigms that I can collaborate and communicate effectively with developers. </w:t>
            </w:r>
          </w:p>
          <w:p w14:paraId="052D418F" w14:textId="19E90A3A" w:rsidR="000A1CE2" w:rsidRPr="00A103DA" w:rsidRDefault="005F1BF9" w:rsidP="0021750B">
            <w:pPr>
              <w:tabs>
                <w:tab w:val="left" w:pos="128"/>
              </w:tabs>
              <w:spacing w:after="200" w:line="312" w:lineRule="auto"/>
              <w:jc w:val="left"/>
              <w:rPr>
                <w:rFonts w:ascii="Lato" w:hAnsi="Lato" w:cs="Lato Light"/>
                <w:color w:val="475D6D"/>
                <w:spacing w:val="2"/>
                <w:kern w:val="1"/>
                <w:sz w:val="22"/>
                <w:szCs w:val="22"/>
              </w:rPr>
            </w:pPr>
            <w:r>
              <w:rPr>
                <w:rFonts w:ascii="Lato" w:hAnsi="Lato" w:cs="Lato Black"/>
                <w:color w:val="475D6D"/>
                <w:spacing w:val="8"/>
                <w:kern w:val="1"/>
                <w:sz w:val="22"/>
                <w:szCs w:val="22"/>
              </w:rPr>
              <w:t xml:space="preserve">In my next role, I hope to be able to </w:t>
            </w:r>
            <w:r w:rsidR="00726818">
              <w:rPr>
                <w:rFonts w:ascii="Lato" w:hAnsi="Lato" w:cs="Lato Black"/>
                <w:color w:val="475D6D"/>
                <w:spacing w:val="8"/>
                <w:kern w:val="1"/>
                <w:sz w:val="22"/>
                <w:szCs w:val="22"/>
              </w:rPr>
              <w:t xml:space="preserve">be able to use my skills and experience to </w:t>
            </w:r>
            <w:r w:rsidR="00615050">
              <w:rPr>
                <w:rFonts w:ascii="Lato" w:hAnsi="Lato" w:cs="Lato Black"/>
                <w:color w:val="475D6D"/>
                <w:spacing w:val="8"/>
                <w:kern w:val="1"/>
                <w:sz w:val="22"/>
                <w:szCs w:val="22"/>
              </w:rPr>
              <w:t>solv</w:t>
            </w:r>
            <w:r w:rsidR="00726818">
              <w:rPr>
                <w:rFonts w:ascii="Lato" w:hAnsi="Lato" w:cs="Lato Black"/>
                <w:color w:val="475D6D"/>
                <w:spacing w:val="8"/>
                <w:kern w:val="1"/>
                <w:sz w:val="22"/>
                <w:szCs w:val="22"/>
              </w:rPr>
              <w:t>e</w:t>
            </w:r>
            <w:r w:rsidR="00615050">
              <w:rPr>
                <w:rFonts w:ascii="Lato" w:hAnsi="Lato" w:cs="Lato Black"/>
                <w:color w:val="475D6D"/>
                <w:spacing w:val="8"/>
                <w:kern w:val="1"/>
                <w:sz w:val="22"/>
                <w:szCs w:val="22"/>
              </w:rPr>
              <w:t xml:space="preserve"> problems that make a difference and matter to people</w:t>
            </w:r>
            <w:r w:rsidR="00C10D2B">
              <w:rPr>
                <w:rFonts w:ascii="Lato" w:hAnsi="Lato" w:cs="Lato Black"/>
                <w:color w:val="475D6D"/>
                <w:spacing w:val="8"/>
                <w:kern w:val="1"/>
                <w:sz w:val="22"/>
                <w:szCs w:val="22"/>
              </w:rPr>
              <w:t xml:space="preserve">. </w:t>
            </w:r>
            <w:r w:rsidR="000F44AF">
              <w:rPr>
                <w:rFonts w:ascii="Lato" w:hAnsi="Lato" w:cs="Lato Black"/>
                <w:color w:val="475D6D"/>
                <w:spacing w:val="8"/>
                <w:kern w:val="1"/>
                <w:sz w:val="22"/>
                <w:szCs w:val="22"/>
              </w:rPr>
              <w:t xml:space="preserve">I hope to bring my creative and technical expertise to the team at </w:t>
            </w:r>
            <w:r w:rsidR="00891845">
              <w:rPr>
                <w:rFonts w:ascii="Lato" w:hAnsi="Lato" w:cs="Lato Black"/>
                <w:color w:val="475D6D"/>
                <w:spacing w:val="8"/>
                <w:kern w:val="1"/>
                <w:sz w:val="22"/>
                <w:szCs w:val="22"/>
              </w:rPr>
              <w:t>IU</w:t>
            </w:r>
            <w:r w:rsidR="000F44AF">
              <w:rPr>
                <w:rFonts w:ascii="Lato" w:hAnsi="Lato" w:cs="Lato Black"/>
                <w:color w:val="475D6D"/>
                <w:spacing w:val="8"/>
                <w:kern w:val="1"/>
                <w:sz w:val="22"/>
                <w:szCs w:val="22"/>
              </w:rPr>
              <w:t xml:space="preserve"> to </w:t>
            </w:r>
            <w:r w:rsidR="0021750B">
              <w:rPr>
                <w:rFonts w:ascii="Lato" w:hAnsi="Lato" w:cs="Lato Black"/>
                <w:color w:val="475D6D"/>
                <w:spacing w:val="8"/>
                <w:kern w:val="1"/>
                <w:sz w:val="22"/>
                <w:szCs w:val="22"/>
              </w:rPr>
              <w:t xml:space="preserve">design </w:t>
            </w:r>
            <w:r w:rsidR="000D10DB">
              <w:rPr>
                <w:rFonts w:ascii="Lato" w:hAnsi="Lato" w:cs="Lato Black"/>
                <w:color w:val="475D6D"/>
                <w:spacing w:val="8"/>
                <w:kern w:val="1"/>
                <w:sz w:val="22"/>
                <w:szCs w:val="22"/>
              </w:rPr>
              <w:t>better experiences for students</w:t>
            </w:r>
            <w:r w:rsidR="000F44AF">
              <w:rPr>
                <w:rFonts w:ascii="Lato" w:hAnsi="Lato" w:cs="Lato Black"/>
                <w:color w:val="475D6D"/>
                <w:spacing w:val="8"/>
                <w:kern w:val="1"/>
                <w:sz w:val="22"/>
                <w:szCs w:val="22"/>
              </w:rPr>
              <w:t>. I look forward to chatting about how we can work together</w:t>
            </w:r>
            <w:r w:rsidR="0083598C">
              <w:rPr>
                <w:rFonts w:ascii="Lato" w:hAnsi="Lato" w:cs="Lato Black"/>
                <w:color w:val="475D6D"/>
                <w:spacing w:val="8"/>
                <w:kern w:val="1"/>
                <w:sz w:val="22"/>
                <w:szCs w:val="22"/>
              </w:rPr>
              <w:t>.</w:t>
            </w:r>
            <w:bookmarkStart w:id="0" w:name="_GoBack"/>
            <w:bookmarkEnd w:id="0"/>
          </w:p>
        </w:tc>
      </w:tr>
    </w:tbl>
    <w:p w14:paraId="0086866B" w14:textId="177D9629" w:rsidR="00E941EF" w:rsidRDefault="00A103DA" w:rsidP="000E0E57">
      <w:pPr>
        <w:pStyle w:val="NoSpacing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1" layoutInCell="1" allowOverlap="1" wp14:anchorId="1AAC2558" wp14:editId="02829AC5">
                <wp:simplePos x="0" y="0"/>
                <wp:positionH relativeFrom="column">
                  <wp:posOffset>-794385</wp:posOffset>
                </wp:positionH>
                <wp:positionV relativeFrom="page">
                  <wp:posOffset>0</wp:posOffset>
                </wp:positionV>
                <wp:extent cx="2877820" cy="100584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820" cy="1005840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C97C7" id="Rectangle 2" o:spid="_x0000_s1026" style="position:absolute;margin-left:-62.55pt;margin-top:0;width:226.6pt;height:11in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" fillcolor="#fcfcfc" stroked="f" strokeweight="1pt">
                <w10:wrap anchory="page"/>
                <w10:anchorlock/>
              </v:rect>
            </w:pict>
          </mc:Fallback>
        </mc:AlternateContent>
      </w:r>
    </w:p>
    <w:sectPr w:rsidR="00E941EF" w:rsidSect="003D6A25">
      <w:footerReference w:type="default" r:id="rId14"/>
      <w:pgSz w:w="12240" w:h="15840"/>
      <w:pgMar w:top="1166" w:right="864" w:bottom="518" w:left="864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8B701B" w14:textId="77777777" w:rsidR="008F0994" w:rsidRDefault="008F0994" w:rsidP="003856C9">
      <w:pPr>
        <w:spacing w:after="0" w:line="240" w:lineRule="auto"/>
      </w:pPr>
      <w:r>
        <w:separator/>
      </w:r>
    </w:p>
  </w:endnote>
  <w:endnote w:type="continuationSeparator" w:id="0">
    <w:p w14:paraId="2F385590" w14:textId="77777777" w:rsidR="008F0994" w:rsidRDefault="008F0994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 Light">
    <w:panose1 w:val="020F0302020204030203"/>
    <w:charset w:val="00"/>
    <w:family w:val="auto"/>
    <w:pitch w:val="variable"/>
    <w:sig w:usb0="A00000AF" w:usb1="5000604B" w:usb2="00000000" w:usb3="00000000" w:csb0="00000093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Lato Black">
    <w:panose1 w:val="020F0A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A8861" w14:textId="77777777" w:rsidR="003856C9" w:rsidRDefault="008F0994" w:rsidP="007803B7">
    <w:pPr>
      <w:pStyle w:val="Footer"/>
    </w:pPr>
    <w:sdt>
      <w:sdtPr>
        <w:id w:val="11152590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D6A25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2ADE93" w14:textId="77777777" w:rsidR="008F0994" w:rsidRDefault="008F0994" w:rsidP="003856C9">
      <w:pPr>
        <w:spacing w:after="0" w:line="240" w:lineRule="auto"/>
      </w:pPr>
      <w:r>
        <w:separator/>
      </w:r>
    </w:p>
  </w:footnote>
  <w:footnote w:type="continuationSeparator" w:id="0">
    <w:p w14:paraId="0569643E" w14:textId="77777777" w:rsidR="008F0994" w:rsidRDefault="008F0994" w:rsidP="003856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5B"/>
    <w:rsid w:val="000508FA"/>
    <w:rsid w:val="00052BE1"/>
    <w:rsid w:val="0007412A"/>
    <w:rsid w:val="00092274"/>
    <w:rsid w:val="000A1CE2"/>
    <w:rsid w:val="000D10DB"/>
    <w:rsid w:val="000E0E57"/>
    <w:rsid w:val="000E4259"/>
    <w:rsid w:val="000F44AF"/>
    <w:rsid w:val="0010199E"/>
    <w:rsid w:val="00102640"/>
    <w:rsid w:val="001765FE"/>
    <w:rsid w:val="0019561F"/>
    <w:rsid w:val="001B32D2"/>
    <w:rsid w:val="001E18D0"/>
    <w:rsid w:val="001E2130"/>
    <w:rsid w:val="0021750B"/>
    <w:rsid w:val="00293B83"/>
    <w:rsid w:val="002A3621"/>
    <w:rsid w:val="002B3890"/>
    <w:rsid w:val="002B7747"/>
    <w:rsid w:val="002C77B9"/>
    <w:rsid w:val="002F485A"/>
    <w:rsid w:val="003053D9"/>
    <w:rsid w:val="0036535B"/>
    <w:rsid w:val="003856C9"/>
    <w:rsid w:val="00396369"/>
    <w:rsid w:val="003C4152"/>
    <w:rsid w:val="003D6A25"/>
    <w:rsid w:val="003F4D31"/>
    <w:rsid w:val="00422FA5"/>
    <w:rsid w:val="0043426C"/>
    <w:rsid w:val="00441EB9"/>
    <w:rsid w:val="00463463"/>
    <w:rsid w:val="00471657"/>
    <w:rsid w:val="00473EF8"/>
    <w:rsid w:val="004760E5"/>
    <w:rsid w:val="004D22BB"/>
    <w:rsid w:val="004D2922"/>
    <w:rsid w:val="004E6103"/>
    <w:rsid w:val="005152F2"/>
    <w:rsid w:val="00534E4E"/>
    <w:rsid w:val="00551D35"/>
    <w:rsid w:val="00557019"/>
    <w:rsid w:val="005649EE"/>
    <w:rsid w:val="005674AC"/>
    <w:rsid w:val="005940C6"/>
    <w:rsid w:val="005A1E51"/>
    <w:rsid w:val="005A7E57"/>
    <w:rsid w:val="005C582C"/>
    <w:rsid w:val="005F1BF9"/>
    <w:rsid w:val="00615050"/>
    <w:rsid w:val="00616FF4"/>
    <w:rsid w:val="006A3CE7"/>
    <w:rsid w:val="006B698B"/>
    <w:rsid w:val="00726818"/>
    <w:rsid w:val="00731322"/>
    <w:rsid w:val="00743379"/>
    <w:rsid w:val="007803B7"/>
    <w:rsid w:val="007B2F5C"/>
    <w:rsid w:val="007C5F05"/>
    <w:rsid w:val="00832043"/>
    <w:rsid w:val="00832F81"/>
    <w:rsid w:val="0083598C"/>
    <w:rsid w:val="00880C00"/>
    <w:rsid w:val="00891845"/>
    <w:rsid w:val="008C7CA2"/>
    <w:rsid w:val="008E2D71"/>
    <w:rsid w:val="008F0994"/>
    <w:rsid w:val="008F6337"/>
    <w:rsid w:val="0094564F"/>
    <w:rsid w:val="00A103DA"/>
    <w:rsid w:val="00A42F91"/>
    <w:rsid w:val="00A717A8"/>
    <w:rsid w:val="00AA75B4"/>
    <w:rsid w:val="00AF1258"/>
    <w:rsid w:val="00B01E52"/>
    <w:rsid w:val="00B550FC"/>
    <w:rsid w:val="00B8213A"/>
    <w:rsid w:val="00B85871"/>
    <w:rsid w:val="00B92B4A"/>
    <w:rsid w:val="00B93310"/>
    <w:rsid w:val="00BC1F18"/>
    <w:rsid w:val="00BD2E58"/>
    <w:rsid w:val="00BD314E"/>
    <w:rsid w:val="00BD5470"/>
    <w:rsid w:val="00BE4A77"/>
    <w:rsid w:val="00BF6BAB"/>
    <w:rsid w:val="00C007A5"/>
    <w:rsid w:val="00C10D2B"/>
    <w:rsid w:val="00C4403A"/>
    <w:rsid w:val="00CE6306"/>
    <w:rsid w:val="00D11C4D"/>
    <w:rsid w:val="00D421CE"/>
    <w:rsid w:val="00D5067A"/>
    <w:rsid w:val="00DC79BB"/>
    <w:rsid w:val="00DD4AFA"/>
    <w:rsid w:val="00E27B0A"/>
    <w:rsid w:val="00E34D58"/>
    <w:rsid w:val="00E941EF"/>
    <w:rsid w:val="00EB1C1B"/>
    <w:rsid w:val="00EB1FE4"/>
    <w:rsid w:val="00F2660B"/>
    <w:rsid w:val="00F4148E"/>
    <w:rsid w:val="00F56435"/>
    <w:rsid w:val="00F5710B"/>
    <w:rsid w:val="00FA07AA"/>
    <w:rsid w:val="00FB0A17"/>
    <w:rsid w:val="00FB618F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64D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660B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61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0E57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6535B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hyperlink" Target="mailto:nikhilv.13@gmail.com" TargetMode="External"/><Relationship Id="rId13" Type="http://schemas.openxmlformats.org/officeDocument/2006/relationships/image" Target="media/image6.emf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venk/Library/Group%20Containers/UBF8T346G9.Office/User%20Content.localized/Templates.localized/Nikhil%20-%20Letter%20Head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63E6556B-BDE8-284F-B5F9-7B8E7AEC3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Nikhil - Letter Head.dotx</Template>
  <TotalTime>82</TotalTime>
  <Pages>1</Pages>
  <Words>325</Words>
  <Characters>1854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Venkatesh</dc:creator>
  <cp:keywords/>
  <dc:description/>
  <cp:lastModifiedBy>Nikhil Venkatesh</cp:lastModifiedBy>
  <cp:revision>9</cp:revision>
  <dcterms:created xsi:type="dcterms:W3CDTF">2017-10-25T20:30:00Z</dcterms:created>
  <dcterms:modified xsi:type="dcterms:W3CDTF">2017-10-26T03:14:00Z</dcterms:modified>
</cp:coreProperties>
</file>