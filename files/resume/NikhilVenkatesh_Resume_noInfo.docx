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02" w:type="pct"/>
        <w:tblInd w:w="-268" w:type="dxa"/>
        <w:tblLayout w:type="fixed"/>
        <w:tblCellMar>
          <w:left w:w="0" w:type="dxa"/>
          <w:right w:w="0" w:type="dxa"/>
        </w:tblCellMar>
        <w:tblLook w:val="04A0" w:firstRow="1" w:lastRow="0" w:firstColumn="1" w:lastColumn="0" w:noHBand="0" w:noVBand="1"/>
        <w:tblDescription w:val="Layout table for all content"/>
      </w:tblPr>
      <w:tblGrid>
        <w:gridCol w:w="3040"/>
        <w:gridCol w:w="383"/>
        <w:gridCol w:w="7113"/>
      </w:tblGrid>
      <w:tr w:rsidR="00A04684" w:rsidRPr="005152F2" w14:paraId="1E4B7450" w14:textId="77777777" w:rsidTr="00A04684">
        <w:trPr>
          <w:trHeight w:val="13387"/>
        </w:trPr>
        <w:tc>
          <w:tcPr>
            <w:tcW w:w="3040" w:type="dxa"/>
          </w:tcPr>
          <w:tbl>
            <w:tblPr>
              <w:tblW w:w="3040" w:type="dxa"/>
              <w:tblInd w:w="1" w:type="dxa"/>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40"/>
            </w:tblGrid>
            <w:tr w:rsidR="00441EB9" w:rsidRPr="005152F2" w14:paraId="379E1D86" w14:textId="77777777" w:rsidTr="00A04684">
              <w:trPr>
                <w:trHeight w:val="1794"/>
              </w:trPr>
              <w:tc>
                <w:tcPr>
                  <w:tcW w:w="3040" w:type="dxa"/>
                  <w:tcBorders>
                    <w:top w:val="nil"/>
                    <w:bottom w:val="nil"/>
                  </w:tcBorders>
                  <w:tcMar>
                    <w:top w:w="360" w:type="dxa"/>
                    <w:bottom w:w="0" w:type="dxa"/>
                  </w:tcMar>
                </w:tcPr>
                <w:p w14:paraId="324FB064" w14:textId="4A3C122D" w:rsidR="00880C00" w:rsidRDefault="0094564F" w:rsidP="004E6103">
                  <w:pPr>
                    <w:pStyle w:val="Heading3"/>
                  </w:pPr>
                  <w:r w:rsidRPr="00880C00">
                    <w:rPr>
                      <w:noProof/>
                      <w:sz w:val="44"/>
                      <w:szCs w:val="32"/>
                    </w:rPr>
                    <w:drawing>
                      <wp:inline distT="0" distB="0" distL="0" distR="0" wp14:anchorId="55F481F6" wp14:editId="1BEC9200">
                        <wp:extent cx="901700" cy="8001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01700" cy="800100"/>
                                </a:xfrm>
                                <a:prstGeom prst="rect">
                                  <a:avLst/>
                                </a:prstGeom>
                              </pic:spPr>
                            </pic:pic>
                          </a:graphicData>
                        </a:graphic>
                      </wp:inline>
                    </w:drawing>
                  </w:r>
                </w:p>
                <w:p w14:paraId="362EAC8B" w14:textId="77777777" w:rsidR="00880C00" w:rsidRPr="00880C00" w:rsidRDefault="00880C00" w:rsidP="00441EB9">
                  <w:pPr>
                    <w:pStyle w:val="Heading3"/>
                    <w:rPr>
                      <w:rFonts w:ascii="Lato Light" w:hAnsi="Lato Light"/>
                      <w:sz w:val="40"/>
                      <w:szCs w:val="40"/>
                    </w:rPr>
                  </w:pPr>
                  <w:r w:rsidRPr="00880C00">
                    <w:rPr>
                      <w:rFonts w:ascii="Lato Light" w:hAnsi="Lato Light"/>
                      <w:caps w:val="0"/>
                      <w:color w:val="232628"/>
                      <w:sz w:val="40"/>
                      <w:szCs w:val="40"/>
                    </w:rPr>
                    <w:t>Nikhil</w:t>
                  </w:r>
                  <w:r w:rsidRPr="00880C00">
                    <w:rPr>
                      <w:rFonts w:ascii="Lato Light" w:hAnsi="Lato Light"/>
                      <w:caps w:val="0"/>
                      <w:sz w:val="40"/>
                      <w:szCs w:val="40"/>
                    </w:rPr>
                    <w:t xml:space="preserve"> </w:t>
                  </w:r>
                  <w:r w:rsidRPr="00880C00">
                    <w:rPr>
                      <w:rFonts w:ascii="Lato Light" w:hAnsi="Lato Light"/>
                      <w:caps w:val="0"/>
                      <w:color w:val="797E83"/>
                      <w:sz w:val="40"/>
                      <w:szCs w:val="40"/>
                    </w:rPr>
                    <w:t>Venkatesh</w:t>
                  </w:r>
                </w:p>
              </w:tc>
            </w:tr>
          </w:tbl>
          <w:p w14:paraId="47DF6D07" w14:textId="4E55BCE2" w:rsidR="00B93310" w:rsidRDefault="00B93310" w:rsidP="003856C9"/>
          <w:p w14:paraId="61668D18" w14:textId="4CF7CB2C" w:rsidR="00880C00" w:rsidRDefault="00880C00" w:rsidP="00880C00">
            <w:pPr>
              <w:jc w:val="left"/>
            </w:pPr>
            <w:r w:rsidRPr="00880C00">
              <w:rPr>
                <w:noProof/>
              </w:rPr>
              <w:drawing>
                <wp:inline distT="0" distB="0" distL="0" distR="0" wp14:anchorId="4FF3541F" wp14:editId="44EF110A">
                  <wp:extent cx="508000" cy="889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000" cy="88900"/>
                          </a:xfrm>
                          <a:prstGeom prst="rect">
                            <a:avLst/>
                          </a:prstGeom>
                        </pic:spPr>
                      </pic:pic>
                    </a:graphicData>
                  </a:graphic>
                </wp:inline>
              </w:drawing>
            </w:r>
          </w:p>
          <w:p w14:paraId="363FAC9C" w14:textId="77777777" w:rsidR="00880C00" w:rsidRDefault="00880C00" w:rsidP="00880C00">
            <w:pPr>
              <w:jc w:val="left"/>
            </w:pPr>
          </w:p>
          <w:p w14:paraId="43CD9CD0" w14:textId="77777777" w:rsidR="00880C00" w:rsidRDefault="00880C00" w:rsidP="004E6103">
            <w:pPr>
              <w:spacing w:after="240"/>
              <w:jc w:val="left"/>
              <w:rPr>
                <w:rFonts w:ascii="Lato Light" w:hAnsi="Lato Light" w:cs="Lato Light"/>
                <w:color w:val="4D4F51"/>
                <w:spacing w:val="2"/>
                <w:kern w:val="1"/>
                <w:sz w:val="22"/>
                <w:szCs w:val="22"/>
              </w:rPr>
            </w:pPr>
            <w:r>
              <w:rPr>
                <w:rFonts w:ascii="Lato Light" w:hAnsi="Lato Light" w:cs="Lato Light"/>
                <w:color w:val="4D4F51"/>
                <w:spacing w:val="2"/>
                <w:kern w:val="1"/>
                <w:sz w:val="22"/>
                <w:szCs w:val="22"/>
              </w:rPr>
              <w:t xml:space="preserve">I’m a creative storyteller and UX designer with a passion for </w:t>
            </w:r>
            <w:r>
              <w:rPr>
                <w:rFonts w:ascii="Lato" w:hAnsi="Lato" w:cs="Lato"/>
                <w:i/>
                <w:iCs/>
                <w:color w:val="4D4F51"/>
                <w:spacing w:val="2"/>
                <w:kern w:val="1"/>
                <w:sz w:val="22"/>
                <w:szCs w:val="22"/>
              </w:rPr>
              <w:t>interaction design</w:t>
            </w:r>
            <w:r>
              <w:rPr>
                <w:rFonts w:ascii="Lato Light" w:hAnsi="Lato Light" w:cs="Lato Light"/>
                <w:color w:val="4D4F51"/>
                <w:spacing w:val="2"/>
                <w:kern w:val="1"/>
                <w:sz w:val="22"/>
                <w:szCs w:val="22"/>
              </w:rPr>
              <w:t xml:space="preserve">, </w:t>
            </w:r>
            <w:r>
              <w:rPr>
                <w:rFonts w:ascii="Lato" w:hAnsi="Lato" w:cs="Lato"/>
                <w:i/>
                <w:iCs/>
                <w:color w:val="4D4F51"/>
                <w:spacing w:val="2"/>
                <w:kern w:val="1"/>
                <w:sz w:val="22"/>
                <w:szCs w:val="22"/>
              </w:rPr>
              <w:t>experience design</w:t>
            </w:r>
            <w:r>
              <w:rPr>
                <w:rFonts w:ascii="Lato Light" w:hAnsi="Lato Light" w:cs="Lato Light"/>
                <w:color w:val="4D4F51"/>
                <w:spacing w:val="2"/>
                <w:kern w:val="1"/>
                <w:sz w:val="22"/>
                <w:szCs w:val="22"/>
              </w:rPr>
              <w:t xml:space="preserve"> and </w:t>
            </w:r>
            <w:r>
              <w:rPr>
                <w:rFonts w:ascii="Lato" w:hAnsi="Lato" w:cs="Lato"/>
                <w:i/>
                <w:iCs/>
                <w:color w:val="4D4F51"/>
                <w:spacing w:val="2"/>
                <w:kern w:val="1"/>
                <w:sz w:val="22"/>
                <w:szCs w:val="22"/>
              </w:rPr>
              <w:t>animation</w:t>
            </w:r>
            <w:r>
              <w:rPr>
                <w:rFonts w:ascii="Lato Light" w:hAnsi="Lato Light" w:cs="Lato Light"/>
                <w:color w:val="4D4F51"/>
                <w:spacing w:val="2"/>
                <w:kern w:val="1"/>
                <w:sz w:val="22"/>
                <w:szCs w:val="22"/>
              </w:rPr>
              <w:t>. Let’s build awesome products together!</w:t>
            </w:r>
          </w:p>
          <w:p w14:paraId="516BBD67" w14:textId="77777777" w:rsidR="001E2130" w:rsidRDefault="001E2130" w:rsidP="004E6103">
            <w:pPr>
              <w:spacing w:after="240"/>
              <w:jc w:val="left"/>
              <w:rPr>
                <w:rFonts w:ascii="Lato Light" w:hAnsi="Lato Light" w:cs="Lato Light"/>
                <w:color w:val="4D4F51"/>
                <w:spacing w:val="2"/>
                <w:kern w:val="1"/>
                <w:sz w:val="22"/>
                <w:szCs w:val="22"/>
              </w:rPr>
            </w:pPr>
          </w:p>
          <w:p w14:paraId="42059D9F" w14:textId="77777777" w:rsidR="00880C00" w:rsidRPr="000E0E57" w:rsidRDefault="004E6103" w:rsidP="004E6103">
            <w:pPr>
              <w:spacing w:line="480" w:lineRule="auto"/>
              <w:jc w:val="left"/>
              <w:rPr>
                <w:rStyle w:val="Hyperlink"/>
                <w:rFonts w:ascii="Lato" w:hAnsi="Lato" w:cs="Lato"/>
                <w:i/>
                <w:iCs/>
                <w:color w:val="FF5252"/>
                <w:spacing w:val="2"/>
                <w:kern w:val="1"/>
                <w:sz w:val="24"/>
                <w:szCs w:val="24"/>
                <w:u w:val="none"/>
              </w:rPr>
            </w:pPr>
            <w:r w:rsidRPr="000E0E57">
              <w:rPr>
                <w:noProof/>
                <w:color w:val="FF5252"/>
              </w:rPr>
              <w:drawing>
                <wp:anchor distT="0" distB="0" distL="114300" distR="114300" simplePos="0" relativeHeight="251658240" behindDoc="0" locked="0" layoutInCell="1" allowOverlap="1" wp14:anchorId="4809AF8C" wp14:editId="36A0575D">
                  <wp:simplePos x="0" y="0"/>
                  <wp:positionH relativeFrom="column">
                    <wp:posOffset>4445</wp:posOffset>
                  </wp:positionH>
                  <wp:positionV relativeFrom="paragraph">
                    <wp:posOffset>3175</wp:posOffset>
                  </wp:positionV>
                  <wp:extent cx="229235" cy="229235"/>
                  <wp:effectExtent l="0" t="0" r="0" b="0"/>
                  <wp:wrapTight wrapText="bothSides">
                    <wp:wrapPolygon edited="0">
                      <wp:start x="0" y="0"/>
                      <wp:lineTo x="0" y="19147"/>
                      <wp:lineTo x="19147" y="19147"/>
                      <wp:lineTo x="191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9235" cy="229235"/>
                          </a:xfrm>
                          <a:prstGeom prst="rect">
                            <a:avLst/>
                          </a:prstGeom>
                        </pic:spPr>
                      </pic:pic>
                    </a:graphicData>
                  </a:graphic>
                  <wp14:sizeRelH relativeFrom="page">
                    <wp14:pctWidth>0</wp14:pctWidth>
                  </wp14:sizeRelH>
                  <wp14:sizeRelV relativeFrom="page">
                    <wp14:pctHeight>0</wp14:pctHeight>
                  </wp14:sizeRelV>
                </wp:anchor>
              </w:drawing>
            </w:r>
            <w:r w:rsidR="000E0E57" w:rsidRPr="000E0E57">
              <w:rPr>
                <w:rFonts w:ascii="Lato" w:hAnsi="Lato" w:cs="Lato"/>
                <w:i/>
                <w:iCs/>
                <w:color w:val="FF5252"/>
                <w:spacing w:val="2"/>
                <w:kern w:val="1"/>
                <w:sz w:val="24"/>
                <w:szCs w:val="24"/>
              </w:rPr>
              <w:fldChar w:fldCharType="begin"/>
            </w:r>
            <w:r w:rsidR="000E0E57" w:rsidRPr="000E0E57">
              <w:rPr>
                <w:rFonts w:ascii="Lato" w:hAnsi="Lato" w:cs="Lato"/>
                <w:i/>
                <w:iCs/>
                <w:color w:val="FF5252"/>
                <w:spacing w:val="2"/>
                <w:kern w:val="1"/>
                <w:sz w:val="24"/>
                <w:szCs w:val="24"/>
              </w:rPr>
              <w:instrText xml:space="preserve"> HYPERLINK "http://nikhilv.com/" </w:instrText>
            </w:r>
            <w:r w:rsidR="000E0E57" w:rsidRPr="000E0E57">
              <w:rPr>
                <w:rFonts w:ascii="Lato" w:hAnsi="Lato" w:cs="Lato"/>
                <w:i/>
                <w:iCs/>
                <w:color w:val="FF5252"/>
                <w:spacing w:val="2"/>
                <w:kern w:val="1"/>
                <w:sz w:val="24"/>
                <w:szCs w:val="24"/>
              </w:rPr>
              <w:fldChar w:fldCharType="separate"/>
            </w:r>
            <w:r w:rsidRPr="000E0E57">
              <w:rPr>
                <w:rStyle w:val="Hyperlink"/>
                <w:rFonts w:ascii="Lato" w:hAnsi="Lato" w:cs="Lato"/>
                <w:i/>
                <w:iCs/>
                <w:color w:val="FF5252"/>
                <w:spacing w:val="2"/>
                <w:kern w:val="1"/>
                <w:sz w:val="24"/>
                <w:szCs w:val="24"/>
                <w:u w:val="none"/>
              </w:rPr>
              <w:t>nikhilv.com</w:t>
            </w:r>
          </w:p>
          <w:p w14:paraId="40924092" w14:textId="10448271" w:rsidR="001E2130" w:rsidRDefault="000E0E57" w:rsidP="001E2130">
            <w:pPr>
              <w:spacing w:line="480" w:lineRule="auto"/>
              <w:jc w:val="left"/>
              <w:rPr>
                <w:rFonts w:ascii="Lato" w:hAnsi="Lato" w:cs="Lato"/>
                <w:i/>
                <w:iCs/>
                <w:color w:val="FF5252"/>
                <w:spacing w:val="2"/>
                <w:kern w:val="1"/>
                <w:sz w:val="24"/>
                <w:szCs w:val="24"/>
              </w:rPr>
            </w:pPr>
            <w:r w:rsidRPr="000E0E57">
              <w:rPr>
                <w:rFonts w:ascii="Lato" w:hAnsi="Lato" w:cs="Lato"/>
                <w:i/>
                <w:iCs/>
                <w:color w:val="FF5252"/>
                <w:spacing w:val="2"/>
                <w:kern w:val="1"/>
                <w:sz w:val="24"/>
                <w:szCs w:val="24"/>
              </w:rPr>
              <w:fldChar w:fldCharType="end"/>
            </w:r>
          </w:p>
          <w:p w14:paraId="03DF5B3F" w14:textId="0B7E0756" w:rsidR="004E6103" w:rsidRDefault="004E6103" w:rsidP="00880C00">
            <w:pPr>
              <w:jc w:val="left"/>
            </w:pPr>
          </w:p>
          <w:p w14:paraId="2ABC3FF4" w14:textId="77777777" w:rsidR="004E6103" w:rsidRDefault="004E6103" w:rsidP="00880C00">
            <w:pPr>
              <w:jc w:val="left"/>
            </w:pPr>
          </w:p>
          <w:p w14:paraId="2F4CF2B5" w14:textId="77777777" w:rsidR="001E2130" w:rsidRDefault="001E2130" w:rsidP="00880C00">
            <w:pPr>
              <w:jc w:val="left"/>
              <w:rPr>
                <w:rFonts w:ascii="Lato Black" w:hAnsi="Lato Black" w:cs="Lato Black"/>
                <w:b/>
                <w:bCs/>
                <w:color w:val="FF5252"/>
                <w:spacing w:val="8"/>
                <w:kern w:val="1"/>
                <w:sz w:val="16"/>
                <w:szCs w:val="16"/>
              </w:rPr>
            </w:pPr>
          </w:p>
          <w:p w14:paraId="3607D26F" w14:textId="77777777" w:rsidR="001E2130" w:rsidRDefault="001E2130" w:rsidP="00880C00">
            <w:pPr>
              <w:jc w:val="left"/>
              <w:rPr>
                <w:rFonts w:ascii="Lato Black" w:hAnsi="Lato Black" w:cs="Lato Black"/>
                <w:b/>
                <w:bCs/>
                <w:color w:val="FF5252"/>
                <w:spacing w:val="8"/>
                <w:kern w:val="1"/>
                <w:sz w:val="16"/>
                <w:szCs w:val="16"/>
              </w:rPr>
            </w:pPr>
          </w:p>
          <w:p w14:paraId="12EE32BC" w14:textId="77777777" w:rsidR="004E6103" w:rsidRDefault="004E6103" w:rsidP="00880C00">
            <w:pPr>
              <w:jc w:val="left"/>
              <w:rPr>
                <w:rFonts w:ascii="Lato Black" w:hAnsi="Lato Black" w:cs="Lato Black"/>
                <w:b/>
                <w:bCs/>
                <w:color w:val="FF5252"/>
                <w:spacing w:val="8"/>
                <w:kern w:val="1"/>
                <w:sz w:val="16"/>
                <w:szCs w:val="16"/>
              </w:rPr>
            </w:pPr>
            <w:r w:rsidRPr="004E6103">
              <w:rPr>
                <w:rFonts w:ascii="Lato Black" w:hAnsi="Lato Black" w:cs="Lato Black"/>
                <w:b/>
                <w:bCs/>
                <w:color w:val="FF5252"/>
                <w:spacing w:val="8"/>
                <w:kern w:val="1"/>
                <w:sz w:val="16"/>
                <w:szCs w:val="16"/>
              </w:rPr>
              <w:t>I’M GREAT AT</w:t>
            </w:r>
          </w:p>
          <w:p w14:paraId="571D0786" w14:textId="77777777" w:rsidR="004E6103" w:rsidRP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797E83"/>
                <w:spacing w:val="9"/>
                <w:kern w:val="1"/>
                <w:sz w:val="18"/>
                <w:szCs w:val="18"/>
              </w:rPr>
            </w:pPr>
            <w:r w:rsidRPr="004E6103">
              <w:rPr>
                <w:rFonts w:ascii="Lato Light" w:hAnsi="Lato Light" w:cs="Lato Light"/>
                <w:color w:val="797E83"/>
                <w:spacing w:val="9"/>
                <w:kern w:val="1"/>
                <w:sz w:val="18"/>
                <w:szCs w:val="18"/>
              </w:rPr>
              <w:t>UX Design</w:t>
            </w:r>
          </w:p>
          <w:p w14:paraId="0FB6867C" w14:textId="77777777" w:rsidR="004E6103" w:rsidRP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797E83"/>
                <w:spacing w:val="9"/>
                <w:kern w:val="1"/>
                <w:sz w:val="18"/>
                <w:szCs w:val="18"/>
              </w:rPr>
            </w:pPr>
            <w:r w:rsidRPr="004E6103">
              <w:rPr>
                <w:rFonts w:ascii="Lato Light" w:hAnsi="Lato Light" w:cs="Lato Light"/>
                <w:color w:val="797E83"/>
                <w:spacing w:val="9"/>
                <w:kern w:val="1"/>
                <w:sz w:val="18"/>
                <w:szCs w:val="18"/>
              </w:rPr>
              <w:t>Animation &amp; Motion Design</w:t>
            </w:r>
          </w:p>
          <w:p w14:paraId="6851FE9D" w14:textId="77777777" w:rsidR="004E6103" w:rsidRP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797E83"/>
                <w:spacing w:val="9"/>
                <w:kern w:val="1"/>
                <w:sz w:val="18"/>
                <w:szCs w:val="18"/>
              </w:rPr>
            </w:pPr>
            <w:r w:rsidRPr="004E6103">
              <w:rPr>
                <w:rFonts w:ascii="Lato Light" w:hAnsi="Lato Light" w:cs="Lato Light"/>
                <w:color w:val="797E83"/>
                <w:spacing w:val="9"/>
                <w:kern w:val="1"/>
                <w:sz w:val="18"/>
                <w:szCs w:val="18"/>
              </w:rPr>
              <w:t>Interaction Design</w:t>
            </w:r>
          </w:p>
          <w:p w14:paraId="2CA1B663" w14:textId="77777777" w:rsidR="004E6103" w:rsidRP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797E83"/>
                <w:spacing w:val="9"/>
                <w:kern w:val="1"/>
                <w:sz w:val="18"/>
                <w:szCs w:val="18"/>
              </w:rPr>
            </w:pPr>
            <w:r w:rsidRPr="004E6103">
              <w:rPr>
                <w:rFonts w:ascii="Lato Light" w:hAnsi="Lato Light" w:cs="Lato Light"/>
                <w:color w:val="797E83"/>
                <w:spacing w:val="9"/>
                <w:kern w:val="1"/>
                <w:sz w:val="18"/>
                <w:szCs w:val="18"/>
              </w:rPr>
              <w:t>Responsive Web + Mobile UI Design</w:t>
            </w:r>
          </w:p>
          <w:p w14:paraId="52DEB647" w14:textId="77777777" w:rsidR="004E6103" w:rsidRP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797E83"/>
                <w:spacing w:val="9"/>
                <w:kern w:val="1"/>
                <w:sz w:val="18"/>
                <w:szCs w:val="18"/>
              </w:rPr>
            </w:pPr>
            <w:r w:rsidRPr="004E6103">
              <w:rPr>
                <w:rFonts w:ascii="Lato Light" w:hAnsi="Lato Light" w:cs="Lato Light"/>
                <w:color w:val="797E83"/>
                <w:spacing w:val="9"/>
                <w:kern w:val="1"/>
                <w:sz w:val="18"/>
                <w:szCs w:val="18"/>
              </w:rPr>
              <w:t>Ideation + Concept Testing</w:t>
            </w:r>
          </w:p>
          <w:p w14:paraId="4503921E" w14:textId="77777777" w:rsidR="004E6103" w:rsidRP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797E83"/>
                <w:spacing w:val="9"/>
                <w:kern w:val="1"/>
                <w:sz w:val="18"/>
                <w:szCs w:val="18"/>
              </w:rPr>
            </w:pPr>
            <w:r w:rsidRPr="004E6103">
              <w:rPr>
                <w:rFonts w:ascii="Lato Light" w:hAnsi="Lato Light" w:cs="Lato Light"/>
                <w:color w:val="797E83"/>
                <w:spacing w:val="9"/>
                <w:kern w:val="1"/>
                <w:sz w:val="18"/>
                <w:szCs w:val="18"/>
              </w:rPr>
              <w:t>Wireframing</w:t>
            </w:r>
          </w:p>
          <w:p w14:paraId="350957F3" w14:textId="77777777" w:rsidR="004E6103" w:rsidRP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797E83"/>
                <w:spacing w:val="9"/>
                <w:kern w:val="1"/>
                <w:sz w:val="18"/>
                <w:szCs w:val="18"/>
              </w:rPr>
            </w:pPr>
            <w:r w:rsidRPr="004E6103">
              <w:rPr>
                <w:rFonts w:ascii="Lato Light" w:hAnsi="Lato Light" w:cs="Lato Light"/>
                <w:color w:val="797E83"/>
                <w:spacing w:val="9"/>
                <w:kern w:val="1"/>
                <w:sz w:val="18"/>
                <w:szCs w:val="18"/>
              </w:rPr>
              <w:t>Prototyping</w:t>
            </w:r>
          </w:p>
          <w:p w14:paraId="427FD0F5" w14:textId="77777777" w:rsidR="004E6103" w:rsidRP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797E83"/>
                <w:spacing w:val="9"/>
                <w:kern w:val="1"/>
                <w:sz w:val="18"/>
                <w:szCs w:val="18"/>
              </w:rPr>
            </w:pPr>
            <w:r w:rsidRPr="004E6103">
              <w:rPr>
                <w:rFonts w:ascii="Lato Light" w:hAnsi="Lato Light" w:cs="Lato Light"/>
                <w:color w:val="797E83"/>
                <w:spacing w:val="9"/>
                <w:kern w:val="1"/>
                <w:sz w:val="18"/>
                <w:szCs w:val="18"/>
              </w:rPr>
              <w:t>Visual Design</w:t>
            </w:r>
          </w:p>
          <w:p w14:paraId="3C800C03" w14:textId="77777777" w:rsidR="004E6103" w:rsidRP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797E83"/>
                <w:spacing w:val="9"/>
                <w:kern w:val="1"/>
                <w:sz w:val="18"/>
                <w:szCs w:val="18"/>
              </w:rPr>
            </w:pPr>
            <w:r w:rsidRPr="004E6103">
              <w:rPr>
                <w:rFonts w:ascii="Lato Light" w:hAnsi="Lato Light" w:cs="Lato Light"/>
                <w:color w:val="797E83"/>
                <w:spacing w:val="9"/>
                <w:kern w:val="1"/>
                <w:sz w:val="18"/>
                <w:szCs w:val="18"/>
              </w:rPr>
              <w:t>Design Strategy</w:t>
            </w:r>
          </w:p>
          <w:p w14:paraId="1759B419" w14:textId="77777777" w:rsidR="004E6103" w:rsidRP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797E83"/>
                <w:spacing w:val="9"/>
                <w:kern w:val="1"/>
                <w:sz w:val="18"/>
                <w:szCs w:val="18"/>
              </w:rPr>
            </w:pPr>
            <w:r w:rsidRPr="004E6103">
              <w:rPr>
                <w:rFonts w:ascii="Lato Light" w:hAnsi="Lato Light" w:cs="Lato Light"/>
                <w:color w:val="797E83"/>
                <w:spacing w:val="9"/>
                <w:kern w:val="1"/>
                <w:sz w:val="18"/>
                <w:szCs w:val="18"/>
              </w:rPr>
              <w:t>Usability Testing</w:t>
            </w:r>
          </w:p>
          <w:p w14:paraId="675ED0DC" w14:textId="77777777" w:rsidR="004E6103" w:rsidRDefault="004E6103" w:rsidP="000E0E57">
            <w:pPr>
              <w:spacing w:after="0"/>
              <w:jc w:val="left"/>
              <w:rPr>
                <w:rFonts w:ascii="Lato Light" w:hAnsi="Lato Light" w:cs="Lato Light"/>
                <w:color w:val="797E83"/>
                <w:spacing w:val="9"/>
                <w:kern w:val="1"/>
                <w:sz w:val="18"/>
                <w:szCs w:val="18"/>
              </w:rPr>
            </w:pPr>
            <w:r w:rsidRPr="004E6103">
              <w:rPr>
                <w:rFonts w:ascii="Lato Light" w:hAnsi="Lato Light" w:cs="Lato Light"/>
                <w:color w:val="797E83"/>
                <w:spacing w:val="9"/>
                <w:kern w:val="1"/>
                <w:sz w:val="18"/>
                <w:szCs w:val="18"/>
              </w:rPr>
              <w:t>User Research</w:t>
            </w:r>
          </w:p>
          <w:p w14:paraId="3B7F8773" w14:textId="77777777" w:rsidR="004E6103" w:rsidRDefault="004E6103" w:rsidP="004E6103">
            <w:pPr>
              <w:jc w:val="left"/>
              <w:rPr>
                <w:rFonts w:ascii="Lato Light" w:hAnsi="Lato Light" w:cs="Lato Light"/>
                <w:color w:val="797E83"/>
                <w:spacing w:val="9"/>
                <w:kern w:val="1"/>
                <w:sz w:val="18"/>
                <w:szCs w:val="18"/>
              </w:rPr>
            </w:pPr>
          </w:p>
          <w:p w14:paraId="267C2676" w14:textId="77777777" w:rsidR="004E6103" w:rsidRDefault="004E6103" w:rsidP="004E6103">
            <w:pPr>
              <w:jc w:val="left"/>
              <w:rPr>
                <w:rFonts w:ascii="Lato Black" w:hAnsi="Lato Black" w:cs="Lato Black"/>
                <w:b/>
                <w:bCs/>
                <w:color w:val="FF5252"/>
                <w:spacing w:val="8"/>
                <w:kern w:val="1"/>
                <w:sz w:val="16"/>
                <w:szCs w:val="16"/>
              </w:rPr>
            </w:pPr>
            <w:r w:rsidRPr="004E6103">
              <w:rPr>
                <w:rFonts w:ascii="Lato Black" w:hAnsi="Lato Black" w:cs="Lato Black"/>
                <w:b/>
                <w:bCs/>
                <w:color w:val="FF5252"/>
                <w:spacing w:val="8"/>
                <w:kern w:val="1"/>
                <w:sz w:val="16"/>
                <w:szCs w:val="16"/>
              </w:rPr>
              <w:t>I LOVE USING</w:t>
            </w:r>
          </w:p>
          <w:p w14:paraId="03DC54FD" w14:textId="77777777" w:rsid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4D4F51"/>
                <w:spacing w:val="9"/>
                <w:kern w:val="1"/>
                <w:sz w:val="18"/>
                <w:szCs w:val="18"/>
              </w:rPr>
            </w:pPr>
            <w:r>
              <w:rPr>
                <w:rFonts w:ascii="Lato Light" w:hAnsi="Lato Light" w:cs="Lato Light"/>
                <w:color w:val="4D4F51"/>
                <w:spacing w:val="9"/>
                <w:kern w:val="1"/>
                <w:sz w:val="18"/>
                <w:szCs w:val="18"/>
              </w:rPr>
              <w:t>Sketch</w:t>
            </w:r>
          </w:p>
          <w:p w14:paraId="36B51267" w14:textId="1D88623B" w:rsidR="004E6103" w:rsidRDefault="00471657"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4D4F51"/>
                <w:spacing w:val="9"/>
                <w:kern w:val="1"/>
                <w:sz w:val="18"/>
                <w:szCs w:val="18"/>
              </w:rPr>
            </w:pPr>
            <w:proofErr w:type="spellStart"/>
            <w:r>
              <w:rPr>
                <w:rFonts w:ascii="Lato Light" w:hAnsi="Lato Light" w:cs="Lato Light"/>
                <w:color w:val="4D4F51"/>
                <w:spacing w:val="9"/>
                <w:kern w:val="1"/>
                <w:sz w:val="18"/>
                <w:szCs w:val="18"/>
              </w:rPr>
              <w:t>InV</w:t>
            </w:r>
            <w:r w:rsidR="004E6103">
              <w:rPr>
                <w:rFonts w:ascii="Lato Light" w:hAnsi="Lato Light" w:cs="Lato Light"/>
                <w:color w:val="4D4F51"/>
                <w:spacing w:val="9"/>
                <w:kern w:val="1"/>
                <w:sz w:val="18"/>
                <w:szCs w:val="18"/>
              </w:rPr>
              <w:t>ision</w:t>
            </w:r>
            <w:proofErr w:type="spellEnd"/>
          </w:p>
          <w:p w14:paraId="5B8FBE80" w14:textId="77777777" w:rsid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4D4F51"/>
                <w:spacing w:val="9"/>
                <w:kern w:val="1"/>
                <w:sz w:val="18"/>
                <w:szCs w:val="18"/>
              </w:rPr>
            </w:pPr>
            <w:r>
              <w:rPr>
                <w:rFonts w:ascii="Lato Light" w:hAnsi="Lato Light" w:cs="Lato Light"/>
                <w:color w:val="4D4F51"/>
                <w:spacing w:val="9"/>
                <w:kern w:val="1"/>
                <w:sz w:val="18"/>
                <w:szCs w:val="18"/>
              </w:rPr>
              <w:t>Framer Studio</w:t>
            </w:r>
          </w:p>
          <w:p w14:paraId="348C2079" w14:textId="77777777" w:rsid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4D4F51"/>
                <w:spacing w:val="9"/>
                <w:kern w:val="1"/>
                <w:sz w:val="18"/>
                <w:szCs w:val="18"/>
              </w:rPr>
            </w:pPr>
            <w:r>
              <w:rPr>
                <w:rFonts w:ascii="Lato Light" w:hAnsi="Lato Light" w:cs="Lato Light"/>
                <w:color w:val="4D4F51"/>
                <w:spacing w:val="9"/>
                <w:kern w:val="1"/>
                <w:sz w:val="18"/>
                <w:szCs w:val="18"/>
              </w:rPr>
              <w:t>HTML + CSS + JS</w:t>
            </w:r>
          </w:p>
          <w:p w14:paraId="7EC691FA" w14:textId="77777777" w:rsid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4D4F51"/>
                <w:spacing w:val="9"/>
                <w:kern w:val="1"/>
                <w:sz w:val="18"/>
                <w:szCs w:val="18"/>
              </w:rPr>
            </w:pPr>
            <w:r>
              <w:rPr>
                <w:rFonts w:ascii="Lato Light" w:hAnsi="Lato Light" w:cs="Lato Light"/>
                <w:color w:val="4D4F51"/>
                <w:spacing w:val="9"/>
                <w:kern w:val="1"/>
                <w:sz w:val="18"/>
                <w:szCs w:val="18"/>
              </w:rPr>
              <w:t>Adobe Photoshop</w:t>
            </w:r>
          </w:p>
          <w:p w14:paraId="22DB23BA" w14:textId="77777777" w:rsid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4D4F51"/>
                <w:spacing w:val="9"/>
                <w:kern w:val="1"/>
                <w:sz w:val="18"/>
                <w:szCs w:val="18"/>
              </w:rPr>
            </w:pPr>
            <w:r>
              <w:rPr>
                <w:rFonts w:ascii="Lato Light" w:hAnsi="Lato Light" w:cs="Lato Light"/>
                <w:color w:val="4D4F51"/>
                <w:spacing w:val="9"/>
                <w:kern w:val="1"/>
                <w:sz w:val="18"/>
                <w:szCs w:val="18"/>
              </w:rPr>
              <w:t>Adobe Illustrator</w:t>
            </w:r>
          </w:p>
          <w:p w14:paraId="4BF64C71" w14:textId="77777777" w:rsid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4D4F51"/>
                <w:spacing w:val="9"/>
                <w:kern w:val="1"/>
                <w:sz w:val="18"/>
                <w:szCs w:val="18"/>
              </w:rPr>
            </w:pPr>
            <w:r>
              <w:rPr>
                <w:rFonts w:ascii="Lato Light" w:hAnsi="Lato Light" w:cs="Lato Light"/>
                <w:color w:val="4D4F51"/>
                <w:spacing w:val="9"/>
                <w:kern w:val="1"/>
                <w:sz w:val="18"/>
                <w:szCs w:val="18"/>
              </w:rPr>
              <w:t>Adobe After</w:t>
            </w:r>
            <w:r w:rsidR="000E0E57">
              <w:rPr>
                <w:rFonts w:ascii="Lato Light" w:hAnsi="Lato Light" w:cs="Lato Light"/>
                <w:color w:val="4D4F51"/>
                <w:spacing w:val="9"/>
                <w:kern w:val="1"/>
                <w:sz w:val="18"/>
                <w:szCs w:val="18"/>
              </w:rPr>
              <w:t xml:space="preserve"> </w:t>
            </w:r>
            <w:r>
              <w:rPr>
                <w:rFonts w:ascii="Lato Light" w:hAnsi="Lato Light" w:cs="Lato Light"/>
                <w:color w:val="4D4F51"/>
                <w:spacing w:val="9"/>
                <w:kern w:val="1"/>
                <w:sz w:val="18"/>
                <w:szCs w:val="18"/>
              </w:rPr>
              <w:t>Effects</w:t>
            </w:r>
          </w:p>
          <w:p w14:paraId="42DF7BE5" w14:textId="77777777" w:rsidR="004E6103" w:rsidRPr="005152F2" w:rsidRDefault="004E6103" w:rsidP="000E0E57">
            <w:pPr>
              <w:spacing w:after="0"/>
              <w:jc w:val="left"/>
            </w:pPr>
            <w:r>
              <w:rPr>
                <w:rFonts w:ascii="Lato Light" w:hAnsi="Lato Light" w:cs="Lato Light"/>
                <w:color w:val="4D4F51"/>
                <w:spacing w:val="9"/>
                <w:kern w:val="1"/>
                <w:sz w:val="18"/>
                <w:szCs w:val="18"/>
              </w:rPr>
              <w:t>Autodesk Maya</w:t>
            </w:r>
          </w:p>
        </w:tc>
        <w:tc>
          <w:tcPr>
            <w:tcW w:w="383" w:type="dxa"/>
          </w:tcPr>
          <w:p w14:paraId="12A0C8CD" w14:textId="77777777" w:rsidR="00B93310" w:rsidRPr="005152F2" w:rsidRDefault="00B93310" w:rsidP="004E6103">
            <w:pPr>
              <w:ind w:left="-100"/>
            </w:pPr>
          </w:p>
        </w:tc>
        <w:tc>
          <w:tcPr>
            <w:tcW w:w="7114" w:type="dxa"/>
          </w:tcPr>
          <w:p w14:paraId="3D441453" w14:textId="77777777" w:rsidR="008F6337" w:rsidRDefault="004E6103" w:rsidP="004E6103">
            <w:pPr>
              <w:jc w:val="left"/>
              <w:rPr>
                <w:rFonts w:ascii="Lato Black" w:hAnsi="Lato Black" w:cs="Lato Black"/>
                <w:b/>
                <w:bCs/>
                <w:color w:val="FF5252"/>
                <w:spacing w:val="8"/>
                <w:kern w:val="1"/>
                <w:sz w:val="16"/>
                <w:szCs w:val="16"/>
              </w:rPr>
            </w:pPr>
            <w:r w:rsidRPr="004E6103">
              <w:rPr>
                <w:rFonts w:ascii="Lato Black" w:hAnsi="Lato Black" w:cs="Lato Black"/>
                <w:b/>
                <w:bCs/>
                <w:color w:val="FF5252"/>
                <w:spacing w:val="8"/>
                <w:kern w:val="1"/>
                <w:sz w:val="16"/>
                <w:szCs w:val="16"/>
              </w:rPr>
              <w:t>EXPERIENCE</w:t>
            </w:r>
          </w:p>
          <w:p w14:paraId="55B186CE" w14:textId="46CC8043" w:rsidR="009746C3" w:rsidRDefault="009746C3" w:rsidP="009746C3">
            <w:pPr>
              <w:jc w:val="left"/>
              <w:rPr>
                <w:rFonts w:ascii="Lato Light" w:hAnsi="Lato Light" w:cs="Lato Light"/>
                <w:i/>
                <w:iCs/>
                <w:color w:val="232628"/>
                <w:spacing w:val="2"/>
                <w:kern w:val="1"/>
                <w:sz w:val="18"/>
                <w:szCs w:val="18"/>
              </w:rPr>
            </w:pPr>
            <w:r>
              <w:rPr>
                <w:rFonts w:ascii="Lato" w:hAnsi="Lato" w:cs="Lato"/>
                <w:b/>
                <w:bCs/>
                <w:color w:val="4D4F51"/>
                <w:spacing w:val="2"/>
                <w:kern w:val="1"/>
                <w:sz w:val="22"/>
                <w:szCs w:val="22"/>
              </w:rPr>
              <w:t xml:space="preserve">Experience Strategy Consultant   </w:t>
            </w:r>
            <w:r w:rsidRPr="004E6103">
              <w:rPr>
                <w:rFonts w:ascii="Lato" w:hAnsi="Lato" w:cs="Lato"/>
                <w:bCs/>
                <w:color w:val="FF5252"/>
                <w:spacing w:val="2"/>
                <w:kern w:val="1"/>
                <w:sz w:val="24"/>
                <w:szCs w:val="24"/>
              </w:rPr>
              <w:t>/</w:t>
            </w:r>
            <w:r>
              <w:rPr>
                <w:rFonts w:ascii="Lato" w:hAnsi="Lato" w:cs="Lato"/>
                <w:b/>
                <w:bCs/>
                <w:color w:val="4D4F51"/>
                <w:spacing w:val="2"/>
                <w:kern w:val="1"/>
                <w:sz w:val="22"/>
                <w:szCs w:val="22"/>
              </w:rPr>
              <w:t xml:space="preserve">   </w:t>
            </w:r>
            <w:r>
              <w:rPr>
                <w:rFonts w:ascii="Lato Light" w:hAnsi="Lato Light" w:cs="Lato Light"/>
                <w:color w:val="1A1C1E"/>
                <w:spacing w:val="2"/>
                <w:kern w:val="1"/>
              </w:rPr>
              <w:t xml:space="preserve">ASJ Engineering              </w:t>
            </w:r>
            <w:r w:rsidR="00A04684">
              <w:rPr>
                <w:rFonts w:ascii="Lato Light" w:hAnsi="Lato Light" w:cs="Lato Light"/>
                <w:color w:val="1A1C1E"/>
                <w:spacing w:val="2"/>
                <w:kern w:val="1"/>
              </w:rPr>
              <w:t xml:space="preserve">       </w:t>
            </w:r>
            <w:r>
              <w:rPr>
                <w:rFonts w:ascii="Lato Light" w:hAnsi="Lato Light" w:cs="Lato Light"/>
                <w:i/>
                <w:iCs/>
                <w:color w:val="232628"/>
                <w:spacing w:val="2"/>
                <w:kern w:val="1"/>
                <w:sz w:val="18"/>
                <w:szCs w:val="18"/>
              </w:rPr>
              <w:t xml:space="preserve">Jun </w:t>
            </w:r>
            <w:r>
              <w:rPr>
                <w:rFonts w:ascii="Helvetica" w:eastAsia="Helvetica" w:hAnsi="Helvetica" w:cs="Helvetica"/>
                <w:i/>
                <w:iCs/>
                <w:color w:val="232628"/>
                <w:spacing w:val="2"/>
                <w:kern w:val="1"/>
                <w:sz w:val="18"/>
                <w:szCs w:val="18"/>
              </w:rPr>
              <w:t>’</w:t>
            </w:r>
            <w:r>
              <w:rPr>
                <w:rFonts w:ascii="Lato Light" w:hAnsi="Lato Light" w:cs="Lato Light"/>
                <w:i/>
                <w:iCs/>
                <w:color w:val="232628"/>
                <w:spacing w:val="2"/>
                <w:kern w:val="1"/>
                <w:sz w:val="18"/>
                <w:szCs w:val="18"/>
              </w:rPr>
              <w:t>17 – Dec ‘17</w:t>
            </w:r>
          </w:p>
          <w:p w14:paraId="0498C2D6" w14:textId="77777777" w:rsidR="009746C3" w:rsidRDefault="009746C3" w:rsidP="009746C3">
            <w:pPr>
              <w:jc w:val="left"/>
              <w:rPr>
                <w:rFonts w:ascii="Lato Light" w:hAnsi="Lato Light" w:cs="Lato Light"/>
                <w:color w:val="4D4F51"/>
                <w:spacing w:val="2"/>
                <w:kern w:val="1"/>
              </w:rPr>
            </w:pPr>
            <w:r>
              <w:rPr>
                <w:rFonts w:ascii="Lato Light" w:hAnsi="Lato Light" w:cs="Lato Light"/>
                <w:color w:val="4D4F51"/>
                <w:spacing w:val="2"/>
                <w:kern w:val="1"/>
              </w:rPr>
              <w:t>I collaborated with the engineers at ASJ to improve internal workflows, streamlining the communication process within and outside the organization.</w:t>
            </w:r>
          </w:p>
          <w:p w14:paraId="164FB680" w14:textId="6CEC33AC" w:rsidR="009746C3" w:rsidRDefault="009746C3" w:rsidP="009746C3">
            <w:pPr>
              <w:jc w:val="left"/>
              <w:rPr>
                <w:rFonts w:ascii="Lato Light" w:hAnsi="Lato Light" w:cs="Lato Light"/>
                <w:i/>
                <w:iCs/>
                <w:color w:val="232628"/>
                <w:spacing w:val="2"/>
                <w:kern w:val="1"/>
                <w:sz w:val="18"/>
                <w:szCs w:val="18"/>
              </w:rPr>
            </w:pPr>
            <w:r>
              <w:rPr>
                <w:rFonts w:ascii="Lato" w:hAnsi="Lato" w:cs="Lato"/>
                <w:b/>
                <w:bCs/>
                <w:color w:val="4D4F51"/>
                <w:spacing w:val="2"/>
                <w:kern w:val="1"/>
                <w:sz w:val="22"/>
                <w:szCs w:val="22"/>
              </w:rPr>
              <w:t xml:space="preserve">UX + Interaction + Visual Designer   </w:t>
            </w:r>
            <w:r w:rsidRPr="004E6103">
              <w:rPr>
                <w:rFonts w:ascii="Lato" w:hAnsi="Lato" w:cs="Lato"/>
                <w:bCs/>
                <w:color w:val="FF5252"/>
                <w:spacing w:val="2"/>
                <w:kern w:val="1"/>
                <w:sz w:val="24"/>
                <w:szCs w:val="24"/>
              </w:rPr>
              <w:t>/</w:t>
            </w:r>
            <w:r>
              <w:rPr>
                <w:rFonts w:ascii="Lato" w:hAnsi="Lato" w:cs="Lato"/>
                <w:b/>
                <w:bCs/>
                <w:color w:val="4D4F51"/>
                <w:spacing w:val="2"/>
                <w:kern w:val="1"/>
                <w:sz w:val="22"/>
                <w:szCs w:val="22"/>
              </w:rPr>
              <w:t xml:space="preserve">   </w:t>
            </w:r>
            <w:r>
              <w:rPr>
                <w:rFonts w:ascii="Lato Light" w:hAnsi="Lato Light" w:cs="Lato Light"/>
                <w:color w:val="1A1C1E"/>
                <w:spacing w:val="2"/>
                <w:kern w:val="1"/>
              </w:rPr>
              <w:t xml:space="preserve">Freelance                      </w:t>
            </w:r>
            <w:r w:rsidR="00A04684">
              <w:rPr>
                <w:rFonts w:ascii="Lato Light" w:hAnsi="Lato Light" w:cs="Lato Light"/>
                <w:color w:val="1A1C1E"/>
                <w:spacing w:val="2"/>
                <w:kern w:val="1"/>
              </w:rPr>
              <w:t xml:space="preserve">       </w:t>
            </w:r>
            <w:r>
              <w:rPr>
                <w:rFonts w:ascii="Lato Light" w:hAnsi="Lato Light" w:cs="Lato Light"/>
                <w:i/>
                <w:iCs/>
                <w:color w:val="232628"/>
                <w:spacing w:val="2"/>
                <w:kern w:val="1"/>
                <w:sz w:val="18"/>
                <w:szCs w:val="18"/>
              </w:rPr>
              <w:t xml:space="preserve">Feb </w:t>
            </w:r>
            <w:r>
              <w:rPr>
                <w:rFonts w:ascii="Helvetica" w:eastAsia="Helvetica" w:hAnsi="Helvetica" w:cs="Helvetica"/>
                <w:i/>
                <w:iCs/>
                <w:color w:val="232628"/>
                <w:spacing w:val="2"/>
                <w:kern w:val="1"/>
                <w:sz w:val="18"/>
                <w:szCs w:val="18"/>
              </w:rPr>
              <w:t>’</w:t>
            </w:r>
            <w:r>
              <w:rPr>
                <w:rFonts w:ascii="Lato Light" w:hAnsi="Lato Light" w:cs="Lato Light"/>
                <w:i/>
                <w:iCs/>
                <w:color w:val="232628"/>
                <w:spacing w:val="2"/>
                <w:kern w:val="1"/>
                <w:sz w:val="18"/>
                <w:szCs w:val="18"/>
              </w:rPr>
              <w:t>15 -  Present</w:t>
            </w:r>
          </w:p>
          <w:p w14:paraId="5A48FE2C" w14:textId="5E5F240F" w:rsidR="009746C3" w:rsidRDefault="009746C3" w:rsidP="00A25351">
            <w:pPr>
              <w:spacing w:after="0"/>
              <w:ind w:right="-86"/>
              <w:jc w:val="left"/>
              <w:rPr>
                <w:rFonts w:ascii="Lato Light" w:hAnsi="Lato Light" w:cs="Lato Light"/>
                <w:color w:val="4D4F51"/>
                <w:spacing w:val="2"/>
                <w:kern w:val="1"/>
              </w:rPr>
            </w:pPr>
            <w:r>
              <w:rPr>
                <w:rFonts w:ascii="Lato Light" w:hAnsi="Lato Light" w:cs="Lato Light"/>
                <w:color w:val="4D4F51"/>
                <w:spacing w:val="2"/>
                <w:kern w:val="1"/>
              </w:rPr>
              <w:t>I work with startups and small businesses to design mobile and web UIs, define UX strategy</w:t>
            </w:r>
            <w:r w:rsidR="00A25351">
              <w:rPr>
                <w:rFonts w:ascii="Lato Light" w:hAnsi="Lato Light" w:cs="Lato Light"/>
                <w:color w:val="4D4F51"/>
                <w:spacing w:val="2"/>
                <w:kern w:val="1"/>
              </w:rPr>
              <w:t>,</w:t>
            </w:r>
            <w:r>
              <w:rPr>
                <w:rFonts w:ascii="Lato Light" w:hAnsi="Lato Light" w:cs="Lato Light"/>
                <w:color w:val="4D4F51"/>
                <w:spacing w:val="2"/>
                <w:kern w:val="1"/>
              </w:rPr>
              <w:t xml:space="preserve"> and build digital experiences. My </w:t>
            </w:r>
            <w:r w:rsidR="00A25351">
              <w:rPr>
                <w:rFonts w:ascii="Lato Light" w:hAnsi="Lato Light" w:cs="Lato Light"/>
                <w:color w:val="4D4F51"/>
                <w:spacing w:val="2"/>
                <w:kern w:val="1"/>
              </w:rPr>
              <w:t>toolset</w:t>
            </w:r>
            <w:r>
              <w:rPr>
                <w:rFonts w:ascii="Lato Light" w:hAnsi="Lato Light" w:cs="Lato Light"/>
                <w:color w:val="4D4F51"/>
                <w:spacing w:val="2"/>
                <w:kern w:val="1"/>
              </w:rPr>
              <w:t xml:space="preserve"> </w:t>
            </w:r>
            <w:proofErr w:type="gramStart"/>
            <w:r>
              <w:rPr>
                <w:rFonts w:ascii="Lato Light" w:hAnsi="Lato Light" w:cs="Lato Light"/>
                <w:color w:val="4D4F51"/>
                <w:spacing w:val="2"/>
                <w:kern w:val="1"/>
              </w:rPr>
              <w:t>include</w:t>
            </w:r>
            <w:proofErr w:type="gramEnd"/>
            <w:r>
              <w:rPr>
                <w:rFonts w:ascii="Lato Light" w:hAnsi="Lato Light" w:cs="Lato Light"/>
                <w:color w:val="4D4F51"/>
                <w:spacing w:val="2"/>
                <w:kern w:val="1"/>
              </w:rPr>
              <w:t xml:space="preserve"> UX </w:t>
            </w:r>
            <w:r w:rsidR="00A25351">
              <w:rPr>
                <w:rFonts w:ascii="Lato Light" w:hAnsi="Lato Light" w:cs="Lato Light"/>
                <w:color w:val="4D4F51"/>
                <w:spacing w:val="2"/>
                <w:kern w:val="1"/>
              </w:rPr>
              <w:t>s</w:t>
            </w:r>
            <w:r>
              <w:rPr>
                <w:rFonts w:ascii="Lato Light" w:hAnsi="Lato Light" w:cs="Lato Light"/>
                <w:color w:val="4D4F51"/>
                <w:spacing w:val="2"/>
                <w:kern w:val="1"/>
              </w:rPr>
              <w:t xml:space="preserve">trategy, wireframing, interaction, visual </w:t>
            </w:r>
            <w:r w:rsidR="00A25351">
              <w:rPr>
                <w:rFonts w:ascii="Lato Light" w:hAnsi="Lato Light" w:cs="Lato Light"/>
                <w:color w:val="4D4F51"/>
                <w:spacing w:val="2"/>
                <w:kern w:val="1"/>
              </w:rPr>
              <w:t>&amp;</w:t>
            </w:r>
            <w:r>
              <w:rPr>
                <w:rFonts w:ascii="Lato Light" w:hAnsi="Lato Light" w:cs="Lato Light"/>
                <w:color w:val="4D4F51"/>
                <w:spacing w:val="2"/>
                <w:kern w:val="1"/>
              </w:rPr>
              <w:t xml:space="preserve"> motion design, prototyping, and front-end</w:t>
            </w:r>
            <w:r w:rsidR="00A25351">
              <w:rPr>
                <w:rFonts w:ascii="Lato Light" w:hAnsi="Lato Light" w:cs="Lato Light"/>
                <w:color w:val="4D4F51"/>
                <w:spacing w:val="2"/>
                <w:kern w:val="1"/>
              </w:rPr>
              <w:t xml:space="preserve"> development</w:t>
            </w:r>
            <w:r>
              <w:rPr>
                <w:rFonts w:ascii="Lato Light" w:hAnsi="Lato Light" w:cs="Lato Light"/>
                <w:color w:val="4D4F51"/>
                <w:spacing w:val="2"/>
                <w:kern w:val="1"/>
              </w:rPr>
              <w:t>.</w:t>
            </w:r>
          </w:p>
          <w:p w14:paraId="59C595A1" w14:textId="0E2D3FDE" w:rsidR="00036833" w:rsidRDefault="00036833" w:rsidP="009746C3">
            <w:pPr>
              <w:jc w:val="left"/>
              <w:rPr>
                <w:rFonts w:ascii="Lato Light" w:hAnsi="Lato Light" w:cs="Lato Light"/>
                <w:color w:val="4D4F51"/>
                <w:spacing w:val="2"/>
                <w:kern w:val="1"/>
              </w:rPr>
            </w:pPr>
            <w:r>
              <w:rPr>
                <w:rFonts w:ascii="Lato" w:hAnsi="Lato" w:cs="Lato"/>
                <w:i/>
                <w:iCs/>
                <w:color w:val="4D4F51"/>
                <w:spacing w:val="2"/>
                <w:kern w:val="1"/>
              </w:rPr>
              <w:t>Clients:</w:t>
            </w:r>
            <w:r>
              <w:rPr>
                <w:rFonts w:ascii="Lato Light" w:hAnsi="Lato Light" w:cs="Lato Light"/>
                <w:color w:val="4D4F51"/>
                <w:spacing w:val="2"/>
                <w:kern w:val="1"/>
              </w:rPr>
              <w:t xml:space="preserve"> </w:t>
            </w:r>
            <w:proofErr w:type="spellStart"/>
            <w:r>
              <w:rPr>
                <w:rFonts w:ascii="Lato Light" w:hAnsi="Lato Light" w:cs="Lato Light"/>
                <w:color w:val="4D4F51"/>
                <w:spacing w:val="2"/>
                <w:kern w:val="1"/>
              </w:rPr>
              <w:t>PollItUp</w:t>
            </w:r>
            <w:proofErr w:type="spellEnd"/>
            <w:r>
              <w:rPr>
                <w:rFonts w:ascii="Lato Light" w:hAnsi="Lato Light" w:cs="Lato Light"/>
                <w:color w:val="4D4F51"/>
                <w:spacing w:val="2"/>
                <w:kern w:val="1"/>
              </w:rPr>
              <w:t xml:space="preserve">, </w:t>
            </w:r>
            <w:proofErr w:type="spellStart"/>
            <w:r>
              <w:rPr>
                <w:rFonts w:ascii="Lato Light" w:hAnsi="Lato Light" w:cs="Lato Light"/>
                <w:color w:val="4D4F51"/>
                <w:spacing w:val="2"/>
                <w:kern w:val="1"/>
              </w:rPr>
              <w:t>Webinative</w:t>
            </w:r>
            <w:proofErr w:type="spellEnd"/>
            <w:r>
              <w:rPr>
                <w:rFonts w:ascii="Lato Light" w:hAnsi="Lato Light" w:cs="Lato Light"/>
                <w:color w:val="4D4F51"/>
                <w:spacing w:val="2"/>
                <w:kern w:val="1"/>
              </w:rPr>
              <w:t xml:space="preserve"> Technologies, </w:t>
            </w:r>
            <w:proofErr w:type="spellStart"/>
            <w:r>
              <w:rPr>
                <w:rFonts w:ascii="Lato Light" w:hAnsi="Lato Light" w:cs="Lato Light"/>
                <w:color w:val="4D4F51"/>
                <w:spacing w:val="2"/>
                <w:kern w:val="1"/>
              </w:rPr>
              <w:t>Fourkites</w:t>
            </w:r>
            <w:proofErr w:type="spellEnd"/>
            <w:r>
              <w:rPr>
                <w:rFonts w:ascii="Lato Light" w:hAnsi="Lato Light" w:cs="Lato Light"/>
                <w:color w:val="4D4F51"/>
                <w:spacing w:val="2"/>
                <w:kern w:val="1"/>
              </w:rPr>
              <w:t xml:space="preserve"> Inc.</w:t>
            </w:r>
          </w:p>
          <w:p w14:paraId="77CC824D" w14:textId="74707AF7" w:rsidR="004E6103" w:rsidRDefault="004E6103" w:rsidP="009746C3">
            <w:pPr>
              <w:jc w:val="left"/>
              <w:rPr>
                <w:rFonts w:ascii="Lato Light" w:hAnsi="Lato Light" w:cs="Lato Light"/>
                <w:i/>
                <w:iCs/>
                <w:color w:val="232628"/>
                <w:spacing w:val="2"/>
                <w:kern w:val="1"/>
                <w:sz w:val="18"/>
                <w:szCs w:val="18"/>
              </w:rPr>
            </w:pPr>
            <w:r>
              <w:rPr>
                <w:rFonts w:ascii="Lato" w:hAnsi="Lato" w:cs="Lato"/>
                <w:b/>
                <w:bCs/>
                <w:color w:val="4D4F51"/>
                <w:spacing w:val="2"/>
                <w:kern w:val="1"/>
                <w:sz w:val="22"/>
                <w:szCs w:val="22"/>
              </w:rPr>
              <w:t xml:space="preserve">User Experience Designer   </w:t>
            </w:r>
            <w:r w:rsidRPr="004E6103">
              <w:rPr>
                <w:rFonts w:ascii="Lato" w:hAnsi="Lato" w:cs="Lato"/>
                <w:bCs/>
                <w:color w:val="FF5252"/>
                <w:spacing w:val="2"/>
                <w:kern w:val="1"/>
                <w:sz w:val="24"/>
                <w:szCs w:val="24"/>
              </w:rPr>
              <w:t>/</w:t>
            </w:r>
            <w:r>
              <w:rPr>
                <w:rFonts w:ascii="Lato" w:hAnsi="Lato" w:cs="Lato"/>
                <w:b/>
                <w:bCs/>
                <w:color w:val="4D4F51"/>
                <w:spacing w:val="2"/>
                <w:kern w:val="1"/>
                <w:sz w:val="22"/>
                <w:szCs w:val="22"/>
              </w:rPr>
              <w:t xml:space="preserve">   </w:t>
            </w:r>
            <w:r>
              <w:rPr>
                <w:rFonts w:ascii="Lato Light" w:hAnsi="Lato Light" w:cs="Lato Light"/>
                <w:color w:val="1A1C1E"/>
                <w:spacing w:val="2"/>
                <w:kern w:val="1"/>
              </w:rPr>
              <w:t>Xactly Corporation</w:t>
            </w:r>
            <w:r w:rsidR="00F2660B">
              <w:rPr>
                <w:rFonts w:ascii="Lato Light" w:hAnsi="Lato Light" w:cs="Lato Light"/>
                <w:color w:val="1A1C1E"/>
                <w:spacing w:val="2"/>
                <w:kern w:val="1"/>
              </w:rPr>
              <w:t xml:space="preserve">                        </w:t>
            </w:r>
            <w:r w:rsidR="00A04684">
              <w:rPr>
                <w:rFonts w:ascii="Lato Light" w:hAnsi="Lato Light" w:cs="Lato Light"/>
                <w:color w:val="1A1C1E"/>
                <w:spacing w:val="2"/>
                <w:kern w:val="1"/>
              </w:rPr>
              <w:t xml:space="preserve">      </w:t>
            </w:r>
            <w:r w:rsidR="00F2660B">
              <w:rPr>
                <w:rFonts w:ascii="Lato Light" w:hAnsi="Lato Light" w:cs="Lato Light"/>
                <w:i/>
                <w:iCs/>
                <w:color w:val="232628"/>
                <w:spacing w:val="2"/>
                <w:kern w:val="1"/>
                <w:sz w:val="18"/>
                <w:szCs w:val="18"/>
              </w:rPr>
              <w:t>Jun ‘16 - Mar ‘17</w:t>
            </w:r>
          </w:p>
          <w:p w14:paraId="344654A0" w14:textId="29063DB8" w:rsidR="009746C3" w:rsidRPr="009746C3" w:rsidRDefault="009746C3" w:rsidP="009746C3">
            <w:pPr>
              <w:widowControl w:val="0"/>
              <w:autoSpaceDE w:val="0"/>
              <w:autoSpaceDN w:val="0"/>
              <w:adjustRightInd w:val="0"/>
              <w:spacing w:line="260" w:lineRule="exact"/>
              <w:jc w:val="left"/>
              <w:rPr>
                <w:rFonts w:ascii="Lato Light" w:hAnsi="Lato Light" w:cs="Lato Light"/>
                <w:color w:val="4D4F51"/>
                <w:spacing w:val="2"/>
                <w:kern w:val="1"/>
              </w:rPr>
            </w:pPr>
            <w:r>
              <w:rPr>
                <w:rFonts w:ascii="Lato Light" w:hAnsi="Lato Light" w:cs="Lato Light"/>
                <w:color w:val="4D4F51"/>
                <w:spacing w:val="2"/>
                <w:kern w:val="1"/>
              </w:rPr>
              <w:t>I drove the UX, interaction, prototyping, and visual design for the Xactly Incent Android app. I designed and implemented platform-specific style guides and documentation, leading to a more efficient workflow between remote teams.</w:t>
            </w:r>
          </w:p>
          <w:p w14:paraId="1CC1E328" w14:textId="09293C18" w:rsidR="00F2660B" w:rsidRDefault="009746C3" w:rsidP="00A04684">
            <w:pPr>
              <w:jc w:val="left"/>
              <w:rPr>
                <w:rFonts w:ascii="Lato Light" w:hAnsi="Lato Light" w:cs="Lato Light"/>
                <w:color w:val="4D4F51"/>
                <w:spacing w:val="2"/>
                <w:kern w:val="1"/>
              </w:rPr>
            </w:pPr>
            <w:r>
              <w:rPr>
                <w:rFonts w:ascii="Lato Light" w:hAnsi="Lato Light" w:cs="Lato Light"/>
                <w:color w:val="4D4F51"/>
                <w:spacing w:val="2"/>
                <w:kern w:val="1"/>
              </w:rPr>
              <w:t>As Xactly’s first UX designer, I worked with the product team to introduce and implement design processes, evangelizing design at an organizational level. This led to greater design adoption within the product and engineering teams.</w:t>
            </w:r>
          </w:p>
          <w:p w14:paraId="5534360B" w14:textId="52612BC7" w:rsidR="00F2660B" w:rsidRDefault="00F2660B" w:rsidP="00F2660B">
            <w:pPr>
              <w:jc w:val="left"/>
              <w:rPr>
                <w:rFonts w:ascii="Lato Light" w:hAnsi="Lato Light" w:cs="Lato Light"/>
                <w:i/>
                <w:iCs/>
                <w:color w:val="232628"/>
                <w:spacing w:val="2"/>
                <w:kern w:val="1"/>
                <w:sz w:val="18"/>
                <w:szCs w:val="18"/>
              </w:rPr>
            </w:pPr>
            <w:r>
              <w:rPr>
                <w:rFonts w:ascii="Lato" w:hAnsi="Lato" w:cs="Lato"/>
                <w:b/>
                <w:bCs/>
                <w:color w:val="4D4F51"/>
                <w:spacing w:val="2"/>
                <w:kern w:val="1"/>
                <w:sz w:val="22"/>
                <w:szCs w:val="22"/>
              </w:rPr>
              <w:t>Animator</w:t>
            </w:r>
            <w:r w:rsidR="00A04684">
              <w:rPr>
                <w:rFonts w:ascii="Lato" w:hAnsi="Lato" w:cs="Lato"/>
                <w:b/>
                <w:bCs/>
                <w:color w:val="4D4F51"/>
                <w:spacing w:val="2"/>
                <w:kern w:val="1"/>
                <w:sz w:val="22"/>
                <w:szCs w:val="22"/>
              </w:rPr>
              <w:t xml:space="preserve"> </w:t>
            </w:r>
            <w:r w:rsidR="00451772">
              <w:rPr>
                <w:rFonts w:ascii="Lato" w:hAnsi="Lato" w:cs="Lato"/>
                <w:b/>
                <w:bCs/>
                <w:color w:val="4D4F51"/>
                <w:spacing w:val="2"/>
                <w:kern w:val="1"/>
                <w:sz w:val="22"/>
                <w:szCs w:val="22"/>
              </w:rPr>
              <w:t xml:space="preserve">  </w:t>
            </w:r>
            <w:r w:rsidRPr="004E6103">
              <w:rPr>
                <w:rFonts w:ascii="Lato" w:hAnsi="Lato" w:cs="Lato"/>
                <w:bCs/>
                <w:color w:val="FF5252"/>
                <w:spacing w:val="2"/>
                <w:kern w:val="1"/>
                <w:sz w:val="24"/>
                <w:szCs w:val="24"/>
              </w:rPr>
              <w:t>/</w:t>
            </w:r>
            <w:r>
              <w:rPr>
                <w:rFonts w:ascii="Lato" w:hAnsi="Lato" w:cs="Lato"/>
                <w:b/>
                <w:bCs/>
                <w:color w:val="4D4F51"/>
                <w:spacing w:val="2"/>
                <w:kern w:val="1"/>
                <w:sz w:val="22"/>
                <w:szCs w:val="22"/>
              </w:rPr>
              <w:t xml:space="preserve">   </w:t>
            </w:r>
            <w:r>
              <w:rPr>
                <w:rFonts w:ascii="Lato Light" w:hAnsi="Lato Light" w:cs="Lato Light"/>
                <w:color w:val="1A1C1E"/>
                <w:spacing w:val="2"/>
                <w:kern w:val="1"/>
              </w:rPr>
              <w:t xml:space="preserve">Technicolor SA, </w:t>
            </w:r>
            <w:proofErr w:type="spellStart"/>
            <w:r>
              <w:rPr>
                <w:rFonts w:ascii="Lato Light" w:hAnsi="Lato Light" w:cs="Lato Light"/>
                <w:color w:val="1A1C1E"/>
                <w:spacing w:val="2"/>
                <w:kern w:val="1"/>
              </w:rPr>
              <w:t>Sanraa</w:t>
            </w:r>
            <w:proofErr w:type="spellEnd"/>
            <w:r w:rsidR="00451772">
              <w:rPr>
                <w:rFonts w:ascii="Lato Light" w:hAnsi="Lato Light" w:cs="Lato Light"/>
                <w:color w:val="1A1C1E"/>
                <w:spacing w:val="2"/>
                <w:kern w:val="1"/>
              </w:rPr>
              <w:t xml:space="preserve"> Media   </w:t>
            </w:r>
            <w:r>
              <w:rPr>
                <w:rFonts w:ascii="Lato Light" w:hAnsi="Lato Light" w:cs="Lato Light"/>
                <w:color w:val="1A1C1E"/>
                <w:spacing w:val="2"/>
                <w:kern w:val="1"/>
              </w:rPr>
              <w:t xml:space="preserve">   </w:t>
            </w:r>
            <w:r w:rsidR="00A04684">
              <w:rPr>
                <w:rFonts w:ascii="Lato Light" w:hAnsi="Lato Light" w:cs="Lato Light"/>
                <w:color w:val="1A1C1E"/>
                <w:spacing w:val="2"/>
                <w:kern w:val="1"/>
              </w:rPr>
              <w:t xml:space="preserve">                                        </w:t>
            </w:r>
            <w:r>
              <w:rPr>
                <w:rFonts w:ascii="Lato Light" w:hAnsi="Lato Light" w:cs="Lato Light"/>
                <w:i/>
                <w:iCs/>
                <w:color w:val="232628"/>
                <w:spacing w:val="2"/>
                <w:kern w:val="1"/>
                <w:sz w:val="18"/>
                <w:szCs w:val="18"/>
              </w:rPr>
              <w:t xml:space="preserve">May </w:t>
            </w:r>
            <w:r>
              <w:rPr>
                <w:rFonts w:ascii="Helvetica" w:eastAsia="Helvetica" w:hAnsi="Helvetica" w:cs="Helvetica"/>
                <w:i/>
                <w:iCs/>
                <w:color w:val="232628"/>
                <w:spacing w:val="2"/>
                <w:kern w:val="1"/>
                <w:sz w:val="18"/>
                <w:szCs w:val="18"/>
              </w:rPr>
              <w:t>’</w:t>
            </w:r>
            <w:r>
              <w:rPr>
                <w:rFonts w:ascii="Lato Light" w:hAnsi="Lato Light" w:cs="Lato Light"/>
                <w:i/>
                <w:iCs/>
                <w:color w:val="232628"/>
                <w:spacing w:val="2"/>
                <w:kern w:val="1"/>
                <w:sz w:val="18"/>
                <w:szCs w:val="18"/>
              </w:rPr>
              <w:t xml:space="preserve">11 -  Aug </w:t>
            </w:r>
            <w:r>
              <w:rPr>
                <w:rFonts w:ascii="Helvetica" w:eastAsia="Helvetica" w:hAnsi="Helvetica" w:cs="Helvetica"/>
                <w:i/>
                <w:iCs/>
                <w:color w:val="232628"/>
                <w:spacing w:val="2"/>
                <w:kern w:val="1"/>
                <w:sz w:val="18"/>
                <w:szCs w:val="18"/>
              </w:rPr>
              <w:t>‘</w:t>
            </w:r>
            <w:r>
              <w:rPr>
                <w:rFonts w:ascii="Lato Light" w:hAnsi="Lato Light" w:cs="Lato Light"/>
                <w:i/>
                <w:iCs/>
                <w:color w:val="232628"/>
                <w:spacing w:val="2"/>
                <w:kern w:val="1"/>
                <w:sz w:val="18"/>
                <w:szCs w:val="18"/>
              </w:rPr>
              <w:t>15</w:t>
            </w:r>
          </w:p>
          <w:p w14:paraId="54325646" w14:textId="7FDEA534" w:rsidR="009746C3" w:rsidRDefault="009746C3" w:rsidP="00974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jc w:val="left"/>
              <w:rPr>
                <w:rFonts w:ascii="Lato Light" w:hAnsi="Lato Light" w:cs="Lato Light"/>
                <w:color w:val="4D4F51"/>
                <w:spacing w:val="2"/>
                <w:kern w:val="1"/>
              </w:rPr>
            </w:pPr>
            <w:r>
              <w:rPr>
                <w:rFonts w:ascii="Lato Light" w:hAnsi="Lato Light" w:cs="Lato Light"/>
                <w:color w:val="4D4F51"/>
                <w:spacing w:val="2"/>
                <w:kern w:val="1"/>
              </w:rPr>
              <w:t xml:space="preserve">I </w:t>
            </w:r>
            <w:r w:rsidR="001639BE">
              <w:rPr>
                <w:rFonts w:ascii="Lato Light" w:hAnsi="Lato Light" w:cs="Lato Light"/>
                <w:color w:val="4D4F51"/>
                <w:spacing w:val="2"/>
                <w:kern w:val="1"/>
              </w:rPr>
              <w:t>created character animations</w:t>
            </w:r>
            <w:r>
              <w:rPr>
                <w:rFonts w:ascii="Lato Light" w:hAnsi="Lato Light" w:cs="Lato Light"/>
                <w:color w:val="4D4F51"/>
                <w:spacing w:val="2"/>
                <w:kern w:val="1"/>
              </w:rPr>
              <w:t xml:space="preserve"> on multiple award-winning TV shows including ‘Dragons: Riders of </w:t>
            </w:r>
            <w:proofErr w:type="spellStart"/>
            <w:r>
              <w:rPr>
                <w:rFonts w:ascii="Lato Light" w:hAnsi="Lato Light" w:cs="Lato Light"/>
                <w:color w:val="4D4F51"/>
                <w:spacing w:val="2"/>
                <w:kern w:val="1"/>
              </w:rPr>
              <w:t>Berk</w:t>
            </w:r>
            <w:proofErr w:type="spellEnd"/>
            <w:r>
              <w:rPr>
                <w:rFonts w:ascii="Lato Light" w:hAnsi="Lato Light" w:cs="Lato Light"/>
                <w:color w:val="4D4F51"/>
                <w:spacing w:val="2"/>
                <w:kern w:val="1"/>
              </w:rPr>
              <w:t>’, ‘</w:t>
            </w:r>
            <w:r w:rsidR="001639BE">
              <w:rPr>
                <w:rFonts w:ascii="Lato Light" w:hAnsi="Lato Light" w:cs="Lato Light"/>
                <w:color w:val="4D4F51"/>
                <w:spacing w:val="2"/>
                <w:kern w:val="1"/>
              </w:rPr>
              <w:t>TMNT</w:t>
            </w:r>
            <w:r>
              <w:rPr>
                <w:rFonts w:ascii="Lato Light" w:hAnsi="Lato Light" w:cs="Lato Light"/>
                <w:color w:val="4D4F51"/>
                <w:spacing w:val="2"/>
                <w:kern w:val="1"/>
              </w:rPr>
              <w:t>, and ‘The Adventures of Puss in Boots’.</w:t>
            </w:r>
            <w:r w:rsidR="001639BE">
              <w:rPr>
                <w:rFonts w:ascii="Lato Light" w:hAnsi="Lato Light" w:cs="Lato Light"/>
                <w:color w:val="4D4F51"/>
                <w:spacing w:val="2"/>
                <w:kern w:val="1"/>
              </w:rPr>
              <w:t xml:space="preserve"> </w:t>
            </w:r>
            <w:r w:rsidR="00451772">
              <w:rPr>
                <w:rFonts w:ascii="Lato Light" w:hAnsi="Lato Light" w:cs="Lato Light"/>
                <w:color w:val="4D4F51"/>
                <w:spacing w:val="2"/>
                <w:kern w:val="1"/>
              </w:rPr>
              <w:t>Tasks Included</w:t>
            </w:r>
            <w:r w:rsidR="001639BE">
              <w:rPr>
                <w:rFonts w:ascii="Lato Light" w:hAnsi="Lato Light" w:cs="Lato Light"/>
                <w:color w:val="4D4F51"/>
                <w:spacing w:val="2"/>
                <w:kern w:val="1"/>
              </w:rPr>
              <w:t xml:space="preserve"> – Character acting driven by observation of real life movements, camera setup and visualization of shots.</w:t>
            </w:r>
          </w:p>
          <w:p w14:paraId="59B89BA4" w14:textId="6158D4C1" w:rsidR="009746C3" w:rsidRDefault="00A04684" w:rsidP="00A046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ind w:right="-180"/>
              <w:jc w:val="left"/>
              <w:rPr>
                <w:rFonts w:ascii="Lato Light" w:hAnsi="Lato Light" w:cs="Lato Light"/>
                <w:color w:val="4D4F51"/>
                <w:spacing w:val="2"/>
                <w:kern w:val="1"/>
              </w:rPr>
            </w:pPr>
            <w:r>
              <w:rPr>
                <w:rFonts w:ascii="Lato" w:hAnsi="Lato" w:cs="Lato"/>
                <w:i/>
                <w:iCs/>
                <w:color w:val="4D4F51"/>
                <w:spacing w:val="2"/>
                <w:kern w:val="1"/>
              </w:rPr>
              <w:t>Personal</w:t>
            </w:r>
            <w:r w:rsidR="00451772">
              <w:rPr>
                <w:rFonts w:ascii="Lato" w:hAnsi="Lato" w:cs="Lato"/>
                <w:i/>
                <w:iCs/>
                <w:color w:val="4D4F51"/>
                <w:spacing w:val="2"/>
                <w:kern w:val="1"/>
              </w:rPr>
              <w:t xml:space="preserve"> Project:</w:t>
            </w:r>
            <w:r w:rsidR="00451772">
              <w:rPr>
                <w:rFonts w:ascii="Lato Light" w:hAnsi="Lato Light" w:cs="Lato Light"/>
                <w:color w:val="4D4F51"/>
                <w:spacing w:val="2"/>
                <w:kern w:val="1"/>
              </w:rPr>
              <w:t xml:space="preserve"> </w:t>
            </w:r>
            <w:r w:rsidR="009746C3">
              <w:rPr>
                <w:rFonts w:ascii="Lato Light" w:hAnsi="Lato Light" w:cs="Lato Light"/>
                <w:color w:val="4D4F51"/>
                <w:spacing w:val="2"/>
                <w:kern w:val="1"/>
              </w:rPr>
              <w:t xml:space="preserve">I </w:t>
            </w:r>
            <w:r w:rsidR="001639BE">
              <w:rPr>
                <w:rFonts w:ascii="Lato Light" w:hAnsi="Lato Light" w:cs="Lato Light"/>
                <w:color w:val="4D4F51"/>
                <w:spacing w:val="2"/>
                <w:kern w:val="1"/>
              </w:rPr>
              <w:t>worked with technical directors to design and build tools that improved team workflow</w:t>
            </w:r>
            <w:r w:rsidR="00451772">
              <w:rPr>
                <w:rFonts w:ascii="Lato Light" w:hAnsi="Lato Light" w:cs="Lato Light"/>
                <w:color w:val="4D4F51"/>
                <w:spacing w:val="2"/>
                <w:kern w:val="1"/>
              </w:rPr>
              <w:t xml:space="preserve"> and efficiency</w:t>
            </w:r>
            <w:r w:rsidR="001639BE">
              <w:rPr>
                <w:rFonts w:ascii="Lato Light" w:hAnsi="Lato Light" w:cs="Lato Light"/>
                <w:color w:val="4D4F51"/>
                <w:spacing w:val="2"/>
                <w:kern w:val="1"/>
              </w:rPr>
              <w:t>. Tasks included – contextual inquiries, UI sketching, wireframing, guerilla usability testing, and scripting.</w:t>
            </w:r>
          </w:p>
          <w:p w14:paraId="68DF340C" w14:textId="16B2B001" w:rsidR="009746C3" w:rsidRDefault="009746C3" w:rsidP="009746C3">
            <w:pPr>
              <w:jc w:val="left"/>
              <w:rPr>
                <w:rFonts w:ascii="Lato Light" w:hAnsi="Lato Light" w:cs="Lato Light"/>
                <w:color w:val="4D4F51"/>
                <w:spacing w:val="2"/>
                <w:kern w:val="1"/>
              </w:rPr>
            </w:pPr>
            <w:r>
              <w:rPr>
                <w:rFonts w:ascii="Lato" w:hAnsi="Lato" w:cs="Lato"/>
                <w:i/>
                <w:iCs/>
                <w:color w:val="4D4F51"/>
                <w:spacing w:val="2"/>
                <w:kern w:val="1"/>
              </w:rPr>
              <w:t>Clients:</w:t>
            </w:r>
            <w:r>
              <w:rPr>
                <w:rFonts w:ascii="Lato Light" w:hAnsi="Lato Light" w:cs="Lato Light"/>
                <w:color w:val="4D4F51"/>
                <w:spacing w:val="2"/>
                <w:kern w:val="1"/>
              </w:rPr>
              <w:t xml:space="preserve"> </w:t>
            </w:r>
            <w:r w:rsidR="00451772">
              <w:rPr>
                <w:rFonts w:ascii="Lato Light" w:hAnsi="Lato Light" w:cs="Lato Light"/>
                <w:color w:val="4D4F51"/>
                <w:spacing w:val="2"/>
                <w:kern w:val="1"/>
              </w:rPr>
              <w:t>DreamWorks</w:t>
            </w:r>
            <w:r>
              <w:rPr>
                <w:rFonts w:ascii="Lato Light" w:hAnsi="Lato Light" w:cs="Lato Light"/>
                <w:color w:val="4D4F51"/>
                <w:spacing w:val="2"/>
                <w:kern w:val="1"/>
              </w:rPr>
              <w:t xml:space="preserve"> TV, Nickelodeon, Netflix, Endemol UK.</w:t>
            </w:r>
          </w:p>
          <w:p w14:paraId="7EFBF988" w14:textId="7D7D4459" w:rsidR="00F2660B" w:rsidRDefault="00F2660B" w:rsidP="009746C3">
            <w:pPr>
              <w:jc w:val="left"/>
              <w:rPr>
                <w:rFonts w:ascii="Lato Light" w:hAnsi="Lato Light" w:cs="Lato Light"/>
                <w:i/>
                <w:iCs/>
                <w:color w:val="232628"/>
                <w:spacing w:val="2"/>
                <w:kern w:val="1"/>
                <w:sz w:val="18"/>
                <w:szCs w:val="18"/>
              </w:rPr>
            </w:pPr>
            <w:r>
              <w:rPr>
                <w:rFonts w:ascii="Lato" w:hAnsi="Lato" w:cs="Lato"/>
                <w:b/>
                <w:bCs/>
                <w:color w:val="4D4F51"/>
                <w:spacing w:val="2"/>
                <w:kern w:val="1"/>
                <w:sz w:val="22"/>
                <w:szCs w:val="22"/>
              </w:rPr>
              <w:t xml:space="preserve">Web &amp; Graphic Designer   </w:t>
            </w:r>
            <w:r w:rsidRPr="004E6103">
              <w:rPr>
                <w:rFonts w:ascii="Lato" w:hAnsi="Lato" w:cs="Lato"/>
                <w:bCs/>
                <w:color w:val="FF5252"/>
                <w:spacing w:val="2"/>
                <w:kern w:val="1"/>
                <w:sz w:val="24"/>
                <w:szCs w:val="24"/>
              </w:rPr>
              <w:t>/</w:t>
            </w:r>
            <w:r>
              <w:rPr>
                <w:rFonts w:ascii="Lato" w:hAnsi="Lato" w:cs="Lato"/>
                <w:b/>
                <w:bCs/>
                <w:color w:val="4D4F51"/>
                <w:spacing w:val="2"/>
                <w:kern w:val="1"/>
                <w:sz w:val="22"/>
                <w:szCs w:val="22"/>
              </w:rPr>
              <w:t xml:space="preserve">   </w:t>
            </w:r>
            <w:r>
              <w:rPr>
                <w:rFonts w:ascii="Lato Light" w:hAnsi="Lato Light" w:cs="Lato Light"/>
                <w:color w:val="1A1C1E"/>
                <w:spacing w:val="2"/>
                <w:kern w:val="1"/>
              </w:rPr>
              <w:t xml:space="preserve">Freelance                                                     </w:t>
            </w:r>
            <w:r w:rsidR="00A04684">
              <w:rPr>
                <w:rFonts w:ascii="Lato Light" w:hAnsi="Lato Light" w:cs="Lato Light"/>
                <w:color w:val="1A1C1E"/>
                <w:spacing w:val="2"/>
                <w:kern w:val="1"/>
              </w:rPr>
              <w:t xml:space="preserve">       </w:t>
            </w:r>
            <w:r>
              <w:rPr>
                <w:rFonts w:ascii="Lato Light" w:hAnsi="Lato Light" w:cs="Lato Light"/>
                <w:i/>
                <w:iCs/>
                <w:color w:val="232628"/>
                <w:spacing w:val="2"/>
                <w:kern w:val="1"/>
                <w:sz w:val="18"/>
                <w:szCs w:val="18"/>
              </w:rPr>
              <w:t>2008 - 2012</w:t>
            </w:r>
          </w:p>
          <w:p w14:paraId="6D614450" w14:textId="7C96A11B" w:rsidR="00F2660B" w:rsidRDefault="00F2660B" w:rsidP="00036833">
            <w:pPr>
              <w:spacing w:after="0"/>
              <w:jc w:val="left"/>
              <w:rPr>
                <w:rFonts w:ascii="Lato Light" w:hAnsi="Lato Light" w:cs="Lato Light"/>
                <w:color w:val="4D4F51"/>
                <w:spacing w:val="2"/>
                <w:kern w:val="1"/>
              </w:rPr>
            </w:pPr>
            <w:r>
              <w:rPr>
                <w:rFonts w:ascii="Lato Light" w:hAnsi="Lato Light" w:cs="Lato Light"/>
                <w:color w:val="4D4F51"/>
                <w:spacing w:val="2"/>
                <w:kern w:val="1"/>
              </w:rPr>
              <w:t>Web design with integrated CMS, logo and brand design, photography and media editing for content creators, local businesses and creative agencies.</w:t>
            </w:r>
          </w:p>
          <w:p w14:paraId="79BAFCA5" w14:textId="6EDFC756" w:rsidR="00036833" w:rsidRDefault="00036833" w:rsidP="00A04684">
            <w:pPr>
              <w:jc w:val="left"/>
              <w:rPr>
                <w:rFonts w:ascii="Lato Light" w:hAnsi="Lato Light" w:cs="Lato Light"/>
                <w:color w:val="4D4F51"/>
                <w:spacing w:val="2"/>
                <w:kern w:val="1"/>
              </w:rPr>
            </w:pPr>
            <w:r>
              <w:rPr>
                <w:rFonts w:ascii="Lato" w:hAnsi="Lato" w:cs="Lato"/>
                <w:i/>
                <w:iCs/>
                <w:color w:val="4D4F51"/>
                <w:spacing w:val="2"/>
                <w:kern w:val="1"/>
              </w:rPr>
              <w:t>Clients:</w:t>
            </w:r>
            <w:r>
              <w:rPr>
                <w:rFonts w:ascii="Lato Light" w:hAnsi="Lato Light" w:cs="Lato Light"/>
                <w:color w:val="4D4F51"/>
                <w:spacing w:val="2"/>
                <w:kern w:val="1"/>
              </w:rPr>
              <w:t xml:space="preserve"> </w:t>
            </w:r>
            <w:proofErr w:type="spellStart"/>
            <w:r w:rsidR="00F81C51">
              <w:rPr>
                <w:rFonts w:ascii="Lato Light" w:hAnsi="Lato Light" w:cs="Lato Light"/>
                <w:color w:val="4D4F51"/>
                <w:spacing w:val="2"/>
                <w:kern w:val="1"/>
              </w:rPr>
              <w:t>Astuon</w:t>
            </w:r>
            <w:proofErr w:type="spellEnd"/>
            <w:r w:rsidR="00F81C51">
              <w:rPr>
                <w:rFonts w:ascii="Lato Light" w:hAnsi="Lato Light" w:cs="Lato Light"/>
                <w:color w:val="4D4F51"/>
                <w:spacing w:val="2"/>
                <w:kern w:val="1"/>
              </w:rPr>
              <w:t xml:space="preserve"> Networks</w:t>
            </w:r>
            <w:r>
              <w:rPr>
                <w:rFonts w:ascii="Lato Light" w:hAnsi="Lato Light" w:cs="Lato Light"/>
                <w:color w:val="4D4F51"/>
                <w:spacing w:val="2"/>
                <w:kern w:val="1"/>
              </w:rPr>
              <w:t>, ASJ Eng</w:t>
            </w:r>
            <w:r w:rsidR="00CA00E1">
              <w:rPr>
                <w:rFonts w:ascii="Lato Light" w:hAnsi="Lato Light" w:cs="Lato Light"/>
                <w:color w:val="4D4F51"/>
                <w:spacing w:val="2"/>
                <w:kern w:val="1"/>
              </w:rPr>
              <w:t xml:space="preserve">ineering, </w:t>
            </w:r>
            <w:proofErr w:type="spellStart"/>
            <w:r w:rsidR="00CA00E1">
              <w:rPr>
                <w:rFonts w:ascii="Lato Light" w:hAnsi="Lato Light" w:cs="Lato Light"/>
                <w:color w:val="4D4F51"/>
                <w:spacing w:val="2"/>
                <w:kern w:val="1"/>
              </w:rPr>
              <w:t>Aahaar</w:t>
            </w:r>
            <w:proofErr w:type="spellEnd"/>
            <w:r w:rsidR="00CA00E1">
              <w:rPr>
                <w:rFonts w:ascii="Lato Light" w:hAnsi="Lato Light" w:cs="Lato Light"/>
                <w:color w:val="4D4F51"/>
                <w:spacing w:val="2"/>
                <w:kern w:val="1"/>
              </w:rPr>
              <w:t xml:space="preserve"> Delights, </w:t>
            </w:r>
            <w:proofErr w:type="spellStart"/>
            <w:r w:rsidR="00CA00E1">
              <w:rPr>
                <w:rFonts w:ascii="Lato Light" w:hAnsi="Lato Light" w:cs="Lato Light"/>
                <w:color w:val="4D4F51"/>
                <w:spacing w:val="2"/>
                <w:kern w:val="1"/>
              </w:rPr>
              <w:t>MarkPact</w:t>
            </w:r>
            <w:proofErr w:type="spellEnd"/>
            <w:r>
              <w:rPr>
                <w:rFonts w:ascii="Lato Light" w:hAnsi="Lato Light" w:cs="Lato Light"/>
                <w:color w:val="4D4F51"/>
                <w:spacing w:val="2"/>
                <w:kern w:val="1"/>
              </w:rPr>
              <w:t xml:space="preserve"> Content</w:t>
            </w:r>
            <w:r w:rsidR="00CA00E1">
              <w:rPr>
                <w:rFonts w:ascii="Lato Light" w:hAnsi="Lato Light" w:cs="Lato Light"/>
                <w:color w:val="4D4F51"/>
                <w:spacing w:val="2"/>
                <w:kern w:val="1"/>
              </w:rPr>
              <w:t>.</w:t>
            </w:r>
          </w:p>
          <w:p w14:paraId="4786B131" w14:textId="77777777" w:rsidR="00F2660B" w:rsidRDefault="00F2660B" w:rsidP="00F2660B">
            <w:pPr>
              <w:jc w:val="left"/>
              <w:rPr>
                <w:rFonts w:ascii="Lato Black" w:hAnsi="Lato Black" w:cs="Lato Black"/>
                <w:b/>
                <w:bCs/>
                <w:color w:val="FF5252"/>
                <w:spacing w:val="8"/>
                <w:kern w:val="1"/>
                <w:sz w:val="16"/>
                <w:szCs w:val="16"/>
              </w:rPr>
            </w:pPr>
            <w:r>
              <w:rPr>
                <w:rFonts w:ascii="Lato Black" w:hAnsi="Lato Black" w:cs="Lato Black"/>
                <w:b/>
                <w:bCs/>
                <w:color w:val="FF5252"/>
                <w:spacing w:val="8"/>
                <w:kern w:val="1"/>
                <w:sz w:val="16"/>
                <w:szCs w:val="16"/>
              </w:rPr>
              <w:t>PASSION PROJECTS</w:t>
            </w:r>
          </w:p>
          <w:p w14:paraId="15486FA8" w14:textId="092E029E" w:rsidR="00F2660B" w:rsidRDefault="00F2660B" w:rsidP="00F2660B">
            <w:pPr>
              <w:jc w:val="left"/>
              <w:rPr>
                <w:rFonts w:ascii="Lato Light" w:hAnsi="Lato Light" w:cs="Lato Light"/>
                <w:i/>
                <w:iCs/>
                <w:color w:val="232628"/>
                <w:spacing w:val="2"/>
                <w:kern w:val="1"/>
                <w:sz w:val="18"/>
                <w:szCs w:val="18"/>
              </w:rPr>
            </w:pPr>
            <w:r>
              <w:rPr>
                <w:rFonts w:ascii="Lato" w:hAnsi="Lato" w:cs="Lato"/>
                <w:b/>
                <w:bCs/>
                <w:color w:val="4D4F51"/>
                <w:spacing w:val="2"/>
                <w:kern w:val="1"/>
                <w:sz w:val="22"/>
                <w:szCs w:val="22"/>
              </w:rPr>
              <w:t xml:space="preserve">SIM: The Social Robot   </w:t>
            </w:r>
            <w:r w:rsidRPr="004E6103">
              <w:rPr>
                <w:rFonts w:ascii="Lato" w:hAnsi="Lato" w:cs="Lato"/>
                <w:bCs/>
                <w:color w:val="FF5252"/>
                <w:spacing w:val="2"/>
                <w:kern w:val="1"/>
                <w:sz w:val="24"/>
                <w:szCs w:val="24"/>
              </w:rPr>
              <w:t>/</w:t>
            </w:r>
            <w:r>
              <w:rPr>
                <w:rFonts w:ascii="Lato" w:hAnsi="Lato" w:cs="Lato"/>
                <w:b/>
                <w:bCs/>
                <w:color w:val="4D4F51"/>
                <w:spacing w:val="2"/>
                <w:kern w:val="1"/>
                <w:sz w:val="22"/>
                <w:szCs w:val="22"/>
              </w:rPr>
              <w:t xml:space="preserve">   </w:t>
            </w:r>
            <w:r>
              <w:rPr>
                <w:rFonts w:ascii="Lato Light" w:hAnsi="Lato Light" w:cs="Lato Light"/>
                <w:color w:val="1A1C1E"/>
                <w:spacing w:val="2"/>
                <w:kern w:val="1"/>
              </w:rPr>
              <w:t xml:space="preserve">Character + Interaction Design        </w:t>
            </w:r>
            <w:r w:rsidR="00A04684">
              <w:rPr>
                <w:rFonts w:ascii="Lato Light" w:hAnsi="Lato Light" w:cs="Lato Light"/>
                <w:color w:val="1A1C1E"/>
                <w:spacing w:val="2"/>
                <w:kern w:val="1"/>
              </w:rPr>
              <w:t xml:space="preserve">       </w:t>
            </w:r>
            <w:r>
              <w:rPr>
                <w:rFonts w:ascii="Lato Light" w:hAnsi="Lato Light" w:cs="Lato Light"/>
                <w:i/>
                <w:iCs/>
                <w:color w:val="232628"/>
                <w:spacing w:val="2"/>
                <w:kern w:val="1"/>
                <w:sz w:val="18"/>
                <w:szCs w:val="18"/>
              </w:rPr>
              <w:t xml:space="preserve">Sep </w:t>
            </w:r>
            <w:r>
              <w:rPr>
                <w:rFonts w:ascii="Helvetica" w:eastAsia="Helvetica" w:hAnsi="Helvetica" w:cs="Helvetica"/>
                <w:i/>
                <w:iCs/>
                <w:color w:val="232628"/>
                <w:spacing w:val="2"/>
                <w:kern w:val="1"/>
                <w:sz w:val="18"/>
                <w:szCs w:val="18"/>
              </w:rPr>
              <w:t>’</w:t>
            </w:r>
            <w:r>
              <w:rPr>
                <w:rFonts w:ascii="Lato Light" w:hAnsi="Lato Light" w:cs="Lato Light"/>
                <w:i/>
                <w:iCs/>
                <w:color w:val="232628"/>
                <w:spacing w:val="2"/>
                <w:kern w:val="1"/>
                <w:sz w:val="18"/>
                <w:szCs w:val="18"/>
              </w:rPr>
              <w:t>16 -  Present</w:t>
            </w:r>
          </w:p>
          <w:p w14:paraId="16F0451E" w14:textId="77777777" w:rsidR="00F2660B" w:rsidRDefault="00F2660B" w:rsidP="00F2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jc w:val="left"/>
              <w:rPr>
                <w:rFonts w:ascii="Lato Light" w:hAnsi="Lato Light" w:cs="Lato Light"/>
                <w:color w:val="4D4F51"/>
                <w:spacing w:val="2"/>
                <w:kern w:val="1"/>
              </w:rPr>
            </w:pPr>
            <w:r>
              <w:rPr>
                <w:rFonts w:ascii="Lato Light" w:hAnsi="Lato Light" w:cs="Lato Light"/>
                <w:color w:val="4D4F51"/>
                <w:spacing w:val="2"/>
                <w:kern w:val="1"/>
              </w:rPr>
              <w:t>SIM is an award-winning robot prototype capable of exhibiting emotional responses to social situations. Our goal was to evaluate if social intelligence in robots allows for more natural interactions between the robot and user.</w:t>
            </w:r>
          </w:p>
          <w:p w14:paraId="6A32323C" w14:textId="09B5AD6D" w:rsidR="009746C3" w:rsidRPr="009746C3" w:rsidRDefault="00F2660B" w:rsidP="00F2660B">
            <w:pPr>
              <w:jc w:val="left"/>
              <w:rPr>
                <w:rFonts w:ascii="Lato Light" w:hAnsi="Lato Light" w:cs="Lato Light"/>
                <w:i/>
                <w:iCs/>
                <w:color w:val="FF5252"/>
                <w:spacing w:val="2"/>
                <w:kern w:val="1"/>
                <w:sz w:val="18"/>
                <w:szCs w:val="18"/>
                <w:u w:val="single" w:color="FC3841"/>
              </w:rPr>
            </w:pPr>
            <w:r>
              <w:rPr>
                <w:rFonts w:ascii="Lato Light" w:hAnsi="Lato Light" w:cs="Lato Light"/>
                <w:color w:val="4D4F51"/>
                <w:spacing w:val="2"/>
                <w:kern w:val="1"/>
              </w:rPr>
              <w:t>I am responsible for SIM’s design, facial</w:t>
            </w:r>
            <w:r w:rsidR="00036833">
              <w:rPr>
                <w:rFonts w:ascii="Lato Light" w:hAnsi="Lato Light" w:cs="Lato Light"/>
                <w:color w:val="4D4F51"/>
                <w:spacing w:val="2"/>
                <w:kern w:val="1"/>
              </w:rPr>
              <w:t xml:space="preserve"> prototype,</w:t>
            </w:r>
            <w:r>
              <w:rPr>
                <w:rFonts w:ascii="Lato Light" w:hAnsi="Lato Light" w:cs="Lato Light"/>
                <w:color w:val="4D4F51"/>
                <w:spacing w:val="2"/>
                <w:kern w:val="1"/>
              </w:rPr>
              <w:t xml:space="preserve"> and body motion, animating the emotional responses and testing their effectiveness. </w:t>
            </w:r>
            <w:hyperlink r:id="rId10" w:history="1">
              <w:r w:rsidRPr="000E0E57">
                <w:rPr>
                  <w:rStyle w:val="Hyperlink"/>
                  <w:rFonts w:ascii="Lato Light" w:hAnsi="Lato Light" w:cs="Lato Light"/>
                  <w:i/>
                  <w:iCs/>
                  <w:color w:val="FF5252"/>
                  <w:spacing w:val="2"/>
                  <w:kern w:val="1"/>
                  <w:sz w:val="18"/>
                  <w:szCs w:val="18"/>
                  <w:u w:color="FC3841"/>
                </w:rPr>
                <w:t>Check it out!</w:t>
              </w:r>
            </w:hyperlink>
          </w:p>
          <w:p w14:paraId="044F6CCB" w14:textId="77777777" w:rsidR="00F2660B" w:rsidRDefault="00F2660B" w:rsidP="009746C3">
            <w:pPr>
              <w:spacing w:before="120"/>
              <w:jc w:val="left"/>
              <w:rPr>
                <w:rFonts w:ascii="Lato Black" w:hAnsi="Lato Black" w:cs="Lato Black"/>
                <w:b/>
                <w:bCs/>
                <w:color w:val="FF5252"/>
                <w:spacing w:val="8"/>
                <w:kern w:val="1"/>
                <w:sz w:val="16"/>
                <w:szCs w:val="16"/>
              </w:rPr>
            </w:pPr>
            <w:r>
              <w:rPr>
                <w:rFonts w:ascii="Lato Black" w:hAnsi="Lato Black" w:cs="Lato Black"/>
                <w:b/>
                <w:bCs/>
                <w:color w:val="FF5252"/>
                <w:spacing w:val="8"/>
                <w:kern w:val="1"/>
                <w:sz w:val="16"/>
                <w:szCs w:val="16"/>
              </w:rPr>
              <w:t>EDUCATION</w:t>
            </w:r>
          </w:p>
          <w:p w14:paraId="760D5D8B" w14:textId="46BC27E8" w:rsidR="00F2660B" w:rsidRDefault="00F2660B" w:rsidP="00F2660B">
            <w:pPr>
              <w:spacing w:after="0"/>
              <w:jc w:val="left"/>
              <w:rPr>
                <w:rFonts w:ascii="Lato Light" w:hAnsi="Lato Light" w:cs="Lato Light"/>
                <w:i/>
                <w:iCs/>
                <w:color w:val="232628"/>
                <w:spacing w:val="2"/>
                <w:kern w:val="1"/>
                <w:sz w:val="18"/>
                <w:szCs w:val="18"/>
              </w:rPr>
            </w:pPr>
            <w:r>
              <w:rPr>
                <w:rFonts w:ascii="Lato" w:hAnsi="Lato" w:cs="Lato"/>
                <w:b/>
                <w:bCs/>
                <w:color w:val="4D4F51"/>
                <w:spacing w:val="2"/>
                <w:kern w:val="1"/>
              </w:rPr>
              <w:t>M</w:t>
            </w:r>
            <w:r w:rsidR="00A04684">
              <w:rPr>
                <w:rFonts w:ascii="Lato" w:hAnsi="Lato" w:cs="Lato"/>
                <w:b/>
                <w:bCs/>
                <w:color w:val="4D4F51"/>
                <w:spacing w:val="2"/>
                <w:kern w:val="1"/>
              </w:rPr>
              <w:t>.</w:t>
            </w:r>
            <w:r>
              <w:rPr>
                <w:rFonts w:ascii="Lato" w:hAnsi="Lato" w:cs="Lato"/>
                <w:b/>
                <w:bCs/>
                <w:color w:val="4D4F51"/>
                <w:spacing w:val="2"/>
                <w:kern w:val="1"/>
              </w:rPr>
              <w:t>S</w:t>
            </w:r>
            <w:r w:rsidR="00A04684">
              <w:rPr>
                <w:rFonts w:ascii="Lato" w:hAnsi="Lato" w:cs="Lato"/>
                <w:b/>
                <w:bCs/>
                <w:color w:val="4D4F51"/>
                <w:spacing w:val="2"/>
                <w:kern w:val="1"/>
              </w:rPr>
              <w:t>.</w:t>
            </w:r>
            <w:r>
              <w:rPr>
                <w:rFonts w:ascii="Lato" w:hAnsi="Lato" w:cs="Lato"/>
                <w:b/>
                <w:bCs/>
                <w:color w:val="4D4F51"/>
                <w:spacing w:val="2"/>
                <w:kern w:val="1"/>
              </w:rPr>
              <w:t xml:space="preserve"> Human Centered Design &amp; Engineering                                            </w:t>
            </w:r>
            <w:r w:rsidR="00A04684">
              <w:rPr>
                <w:rFonts w:ascii="Lato" w:hAnsi="Lato" w:cs="Lato"/>
                <w:b/>
                <w:bCs/>
                <w:color w:val="4D4F51"/>
                <w:spacing w:val="2"/>
                <w:kern w:val="1"/>
              </w:rPr>
              <w:t xml:space="preserve">      </w:t>
            </w:r>
            <w:r>
              <w:rPr>
                <w:rFonts w:ascii="Lato" w:hAnsi="Lato" w:cs="Lato"/>
                <w:b/>
                <w:bCs/>
                <w:color w:val="4D4F51"/>
                <w:spacing w:val="2"/>
                <w:kern w:val="1"/>
              </w:rPr>
              <w:t xml:space="preserve">   </w:t>
            </w:r>
            <w:r>
              <w:rPr>
                <w:rFonts w:ascii="Lato Light" w:hAnsi="Lato Light" w:cs="Lato Light"/>
                <w:i/>
                <w:iCs/>
                <w:color w:val="232628"/>
                <w:spacing w:val="2"/>
                <w:kern w:val="1"/>
                <w:sz w:val="18"/>
                <w:szCs w:val="18"/>
              </w:rPr>
              <w:t>2015 - 2017</w:t>
            </w:r>
          </w:p>
          <w:p w14:paraId="79CA875E" w14:textId="77777777" w:rsidR="00F2660B" w:rsidRDefault="00F2660B" w:rsidP="00A04684">
            <w:pPr>
              <w:spacing w:after="0"/>
              <w:jc w:val="left"/>
              <w:rPr>
                <w:rFonts w:ascii="Lato Light" w:hAnsi="Lato Light" w:cs="Lato Light"/>
                <w:i/>
                <w:iCs/>
                <w:color w:val="666B70"/>
                <w:spacing w:val="2"/>
                <w:kern w:val="1"/>
                <w:sz w:val="18"/>
                <w:szCs w:val="18"/>
              </w:rPr>
            </w:pPr>
            <w:r>
              <w:rPr>
                <w:rFonts w:ascii="Lato Light" w:hAnsi="Lato Light" w:cs="Lato Light"/>
                <w:color w:val="4D4F51"/>
                <w:spacing w:val="2"/>
                <w:kern w:val="1"/>
              </w:rPr>
              <w:t xml:space="preserve">University of Washington   </w:t>
            </w:r>
            <w:r>
              <w:rPr>
                <w:rFonts w:ascii="Lato Light" w:hAnsi="Lato Light" w:cs="Lato Light"/>
                <w:i/>
                <w:iCs/>
                <w:color w:val="666B70"/>
                <w:spacing w:val="2"/>
                <w:kern w:val="1"/>
                <w:sz w:val="18"/>
                <w:szCs w:val="18"/>
              </w:rPr>
              <w:t>Seattle, WA</w:t>
            </w:r>
          </w:p>
          <w:p w14:paraId="69B81450" w14:textId="3C2F81A6" w:rsidR="00F2660B" w:rsidRDefault="00A04684" w:rsidP="000E0E57">
            <w:pPr>
              <w:spacing w:after="0"/>
              <w:jc w:val="left"/>
              <w:rPr>
                <w:rFonts w:ascii="Lato Light" w:hAnsi="Lato Light" w:cs="Lato Light"/>
                <w:i/>
                <w:iCs/>
                <w:color w:val="232628"/>
                <w:spacing w:val="2"/>
                <w:kern w:val="1"/>
                <w:sz w:val="18"/>
                <w:szCs w:val="18"/>
              </w:rPr>
            </w:pPr>
            <w:r>
              <w:rPr>
                <w:rFonts w:ascii="Lato" w:hAnsi="Lato" w:cs="Lato"/>
                <w:b/>
                <w:bCs/>
                <w:color w:val="4D4F51"/>
                <w:spacing w:val="2"/>
                <w:kern w:val="1"/>
              </w:rPr>
              <w:t>Master of</w:t>
            </w:r>
            <w:r w:rsidR="000E0E57">
              <w:rPr>
                <w:rFonts w:ascii="Lato" w:hAnsi="Lato" w:cs="Lato"/>
                <w:b/>
                <w:bCs/>
                <w:color w:val="4D4F51"/>
                <w:spacing w:val="2"/>
                <w:kern w:val="1"/>
              </w:rPr>
              <w:t xml:space="preserve"> Digital Media (3D </w:t>
            </w:r>
            <w:proofErr w:type="gramStart"/>
            <w:r w:rsidR="000E0E57">
              <w:rPr>
                <w:rFonts w:ascii="Lato" w:hAnsi="Lato" w:cs="Lato"/>
                <w:b/>
                <w:bCs/>
                <w:color w:val="4D4F51"/>
                <w:spacing w:val="2"/>
                <w:kern w:val="1"/>
              </w:rPr>
              <w:t xml:space="preserve">Animation)   </w:t>
            </w:r>
            <w:proofErr w:type="gramEnd"/>
            <w:r w:rsidR="000E0E57">
              <w:rPr>
                <w:rFonts w:ascii="Lato" w:hAnsi="Lato" w:cs="Lato"/>
                <w:b/>
                <w:bCs/>
                <w:color w:val="4D4F51"/>
                <w:spacing w:val="2"/>
                <w:kern w:val="1"/>
              </w:rPr>
              <w:t xml:space="preserve">                                                       </w:t>
            </w:r>
            <w:r>
              <w:rPr>
                <w:rFonts w:ascii="Lato" w:hAnsi="Lato" w:cs="Lato"/>
                <w:b/>
                <w:bCs/>
                <w:color w:val="4D4F51"/>
                <w:spacing w:val="2"/>
                <w:kern w:val="1"/>
              </w:rPr>
              <w:t xml:space="preserve">    </w:t>
            </w:r>
            <w:r w:rsidR="000E0E57">
              <w:rPr>
                <w:rFonts w:ascii="Lato Light" w:hAnsi="Lato Light" w:cs="Lato Light"/>
                <w:i/>
                <w:iCs/>
                <w:color w:val="232628"/>
                <w:spacing w:val="2"/>
                <w:kern w:val="1"/>
                <w:sz w:val="18"/>
                <w:szCs w:val="18"/>
              </w:rPr>
              <w:t>2009 - 2010</w:t>
            </w:r>
          </w:p>
          <w:p w14:paraId="55F021F2" w14:textId="77777777" w:rsidR="000E0E57" w:rsidRDefault="000E0E57" w:rsidP="00A04684">
            <w:pPr>
              <w:spacing w:after="0"/>
              <w:jc w:val="left"/>
              <w:rPr>
                <w:rFonts w:ascii="Lato Light" w:hAnsi="Lato Light" w:cs="Lato Light"/>
                <w:i/>
                <w:iCs/>
                <w:color w:val="666B70"/>
                <w:spacing w:val="2"/>
                <w:kern w:val="1"/>
                <w:sz w:val="18"/>
                <w:szCs w:val="18"/>
              </w:rPr>
            </w:pPr>
            <w:r>
              <w:rPr>
                <w:rFonts w:ascii="Lato Light" w:hAnsi="Lato Light" w:cs="Lato Light"/>
                <w:color w:val="4D4F51"/>
                <w:spacing w:val="2"/>
                <w:kern w:val="1"/>
              </w:rPr>
              <w:t xml:space="preserve">University of New South Wales     </w:t>
            </w:r>
            <w:r>
              <w:rPr>
                <w:rFonts w:ascii="Lato Light" w:hAnsi="Lato Light" w:cs="Lato Light"/>
                <w:i/>
                <w:iCs/>
                <w:color w:val="666B70"/>
                <w:spacing w:val="2"/>
                <w:kern w:val="1"/>
                <w:sz w:val="18"/>
                <w:szCs w:val="18"/>
              </w:rPr>
              <w:t>Sydney, Australia</w:t>
            </w:r>
          </w:p>
          <w:p w14:paraId="7853156E" w14:textId="032C51A6" w:rsidR="000E0E57" w:rsidRDefault="000E0E57" w:rsidP="000E0E57">
            <w:pPr>
              <w:spacing w:after="0"/>
              <w:jc w:val="left"/>
              <w:rPr>
                <w:rFonts w:ascii="Lato Light" w:hAnsi="Lato Light" w:cs="Lato Light"/>
                <w:i/>
                <w:iCs/>
                <w:color w:val="232628"/>
                <w:spacing w:val="2"/>
                <w:kern w:val="1"/>
                <w:sz w:val="18"/>
                <w:szCs w:val="18"/>
              </w:rPr>
            </w:pPr>
            <w:r>
              <w:rPr>
                <w:rFonts w:ascii="Lato" w:hAnsi="Lato" w:cs="Lato"/>
                <w:b/>
                <w:bCs/>
                <w:color w:val="4D4F51"/>
                <w:spacing w:val="2"/>
                <w:kern w:val="1"/>
              </w:rPr>
              <w:t>B</w:t>
            </w:r>
            <w:r w:rsidR="00A04684">
              <w:rPr>
                <w:rFonts w:ascii="Lato" w:hAnsi="Lato" w:cs="Lato"/>
                <w:b/>
                <w:bCs/>
                <w:color w:val="4D4F51"/>
                <w:spacing w:val="2"/>
                <w:kern w:val="1"/>
              </w:rPr>
              <w:t>.</w:t>
            </w:r>
            <w:r>
              <w:rPr>
                <w:rFonts w:ascii="Lato" w:hAnsi="Lato" w:cs="Lato"/>
                <w:b/>
                <w:bCs/>
                <w:color w:val="4D4F51"/>
                <w:spacing w:val="2"/>
                <w:kern w:val="1"/>
              </w:rPr>
              <w:t>S</w:t>
            </w:r>
            <w:r w:rsidR="00A04684">
              <w:rPr>
                <w:rFonts w:ascii="Lato" w:hAnsi="Lato" w:cs="Lato"/>
                <w:b/>
                <w:bCs/>
                <w:color w:val="4D4F51"/>
                <w:spacing w:val="2"/>
                <w:kern w:val="1"/>
              </w:rPr>
              <w:t>c.</w:t>
            </w:r>
            <w:r>
              <w:rPr>
                <w:rFonts w:ascii="Lato" w:hAnsi="Lato" w:cs="Lato"/>
                <w:b/>
                <w:bCs/>
                <w:color w:val="4D4F51"/>
                <w:spacing w:val="2"/>
                <w:kern w:val="1"/>
              </w:rPr>
              <w:t xml:space="preserve"> Computer Science                                                                                               </w:t>
            </w:r>
            <w:r w:rsidR="00A04684">
              <w:rPr>
                <w:rFonts w:ascii="Lato" w:hAnsi="Lato" w:cs="Lato"/>
                <w:b/>
                <w:bCs/>
                <w:color w:val="4D4F51"/>
                <w:spacing w:val="2"/>
                <w:kern w:val="1"/>
              </w:rPr>
              <w:t xml:space="preserve">   </w:t>
            </w:r>
            <w:r>
              <w:rPr>
                <w:rFonts w:ascii="Lato Light" w:hAnsi="Lato Light" w:cs="Lato Light"/>
                <w:i/>
                <w:iCs/>
                <w:color w:val="232628"/>
                <w:spacing w:val="2"/>
                <w:kern w:val="1"/>
                <w:sz w:val="18"/>
                <w:szCs w:val="18"/>
              </w:rPr>
              <w:t>2006 - 2009</w:t>
            </w:r>
          </w:p>
          <w:p w14:paraId="4F4CAD3F" w14:textId="1A3F26C3" w:rsidR="000E0E57" w:rsidRDefault="000E0E57" w:rsidP="00A04684">
            <w:pPr>
              <w:jc w:val="left"/>
              <w:rPr>
                <w:rFonts w:ascii="Lato Light" w:hAnsi="Lato Light" w:cs="Lato Light"/>
                <w:i/>
                <w:iCs/>
                <w:color w:val="666B70"/>
                <w:spacing w:val="2"/>
                <w:kern w:val="1"/>
                <w:sz w:val="18"/>
                <w:szCs w:val="18"/>
              </w:rPr>
            </w:pPr>
            <w:r>
              <w:rPr>
                <w:rFonts w:ascii="Lato Light" w:hAnsi="Lato Light" w:cs="Lato Light"/>
                <w:color w:val="4D4F51"/>
                <w:spacing w:val="2"/>
                <w:kern w:val="1"/>
              </w:rPr>
              <w:t xml:space="preserve">University of Madras, Loyola College     </w:t>
            </w:r>
            <w:r>
              <w:rPr>
                <w:rFonts w:ascii="Lato Light" w:hAnsi="Lato Light" w:cs="Lato Light"/>
                <w:i/>
                <w:iCs/>
                <w:color w:val="666B70"/>
                <w:spacing w:val="2"/>
                <w:kern w:val="1"/>
                <w:sz w:val="18"/>
                <w:szCs w:val="18"/>
              </w:rPr>
              <w:t>Chennai, India</w:t>
            </w:r>
          </w:p>
          <w:p w14:paraId="4B9F2AD8" w14:textId="77777777" w:rsidR="000E0E57" w:rsidRDefault="000E0E57" w:rsidP="000E0E57">
            <w:pPr>
              <w:jc w:val="left"/>
              <w:rPr>
                <w:rFonts w:ascii="Lato Black" w:hAnsi="Lato Black" w:cs="Lato Black"/>
                <w:b/>
                <w:bCs/>
                <w:color w:val="FF5252"/>
                <w:spacing w:val="8"/>
                <w:kern w:val="1"/>
                <w:sz w:val="16"/>
                <w:szCs w:val="16"/>
              </w:rPr>
            </w:pPr>
            <w:r>
              <w:rPr>
                <w:rFonts w:ascii="Lato Black" w:hAnsi="Lato Black" w:cs="Lato Black"/>
                <w:b/>
                <w:bCs/>
                <w:color w:val="FF5252"/>
                <w:spacing w:val="8"/>
                <w:kern w:val="1"/>
                <w:sz w:val="16"/>
                <w:szCs w:val="16"/>
              </w:rPr>
              <w:t>AWARDS</w:t>
            </w:r>
          </w:p>
          <w:p w14:paraId="343B7BF5" w14:textId="05423773" w:rsidR="000E0E57" w:rsidRDefault="000E0E57" w:rsidP="000E0E57">
            <w:pPr>
              <w:spacing w:after="0"/>
              <w:jc w:val="left"/>
              <w:rPr>
                <w:rFonts w:ascii="Lato Light" w:hAnsi="Lato Light" w:cs="Lato Light"/>
                <w:i/>
                <w:iCs/>
                <w:color w:val="232628"/>
                <w:spacing w:val="2"/>
                <w:kern w:val="1"/>
                <w:sz w:val="18"/>
                <w:szCs w:val="18"/>
              </w:rPr>
            </w:pPr>
            <w:r>
              <w:rPr>
                <w:rFonts w:ascii="Lato" w:hAnsi="Lato" w:cs="Lato"/>
                <w:b/>
                <w:bCs/>
                <w:color w:val="4D4F51"/>
                <w:spacing w:val="2"/>
                <w:kern w:val="1"/>
              </w:rPr>
              <w:t xml:space="preserve">HCDE Graduate Award for Excellence in Innovation                                  </w:t>
            </w:r>
            <w:r w:rsidR="00A04684">
              <w:rPr>
                <w:rFonts w:ascii="Lato" w:hAnsi="Lato" w:cs="Lato"/>
                <w:b/>
                <w:bCs/>
                <w:color w:val="4D4F51"/>
                <w:spacing w:val="2"/>
                <w:kern w:val="1"/>
              </w:rPr>
              <w:t xml:space="preserve">      </w:t>
            </w:r>
            <w:r>
              <w:rPr>
                <w:rFonts w:ascii="Lato" w:hAnsi="Lato" w:cs="Lato"/>
                <w:b/>
                <w:bCs/>
                <w:color w:val="4D4F51"/>
                <w:spacing w:val="2"/>
                <w:kern w:val="1"/>
              </w:rPr>
              <w:t xml:space="preserve"> </w:t>
            </w:r>
            <w:r>
              <w:rPr>
                <w:rFonts w:ascii="Lato Light" w:hAnsi="Lato Light" w:cs="Lato Light"/>
                <w:i/>
                <w:iCs/>
                <w:color w:val="232628"/>
                <w:spacing w:val="2"/>
                <w:kern w:val="1"/>
                <w:sz w:val="18"/>
                <w:szCs w:val="18"/>
              </w:rPr>
              <w:t>Jun 2017</w:t>
            </w:r>
          </w:p>
          <w:p w14:paraId="690F3786" w14:textId="77777777" w:rsidR="000E0E57" w:rsidRDefault="000E0E57" w:rsidP="000E0E57">
            <w:pPr>
              <w:spacing w:after="120"/>
              <w:jc w:val="left"/>
              <w:rPr>
                <w:rFonts w:ascii="Lato Light" w:hAnsi="Lato Light" w:cs="Lato Light"/>
                <w:i/>
                <w:iCs/>
                <w:color w:val="4D4F51"/>
                <w:spacing w:val="2"/>
                <w:kern w:val="1"/>
              </w:rPr>
            </w:pPr>
            <w:r>
              <w:rPr>
                <w:rFonts w:ascii="Lato Light" w:hAnsi="Lato Light" w:cs="Lato Light"/>
                <w:color w:val="4D4F51"/>
                <w:spacing w:val="2"/>
                <w:kern w:val="1"/>
              </w:rPr>
              <w:t xml:space="preserve">Awarded by the Department of HCDE for work on </w:t>
            </w:r>
            <w:r>
              <w:rPr>
                <w:rFonts w:ascii="Lato Light" w:hAnsi="Lato Light" w:cs="Lato Light"/>
                <w:i/>
                <w:iCs/>
                <w:color w:val="4D4F51"/>
                <w:spacing w:val="2"/>
                <w:kern w:val="1"/>
              </w:rPr>
              <w:t>‘SIM: The Social Robot’.</w:t>
            </w:r>
          </w:p>
          <w:p w14:paraId="07D20180" w14:textId="75DA51F6" w:rsidR="000E0E57" w:rsidRDefault="000E0E57" w:rsidP="000E0E57">
            <w:pPr>
              <w:spacing w:after="0"/>
              <w:jc w:val="left"/>
              <w:rPr>
                <w:rFonts w:ascii="Lato Light" w:hAnsi="Lato Light" w:cs="Lato Light"/>
                <w:i/>
                <w:iCs/>
                <w:color w:val="232628"/>
                <w:spacing w:val="2"/>
                <w:kern w:val="1"/>
                <w:sz w:val="18"/>
                <w:szCs w:val="18"/>
              </w:rPr>
            </w:pPr>
            <w:r>
              <w:rPr>
                <w:rFonts w:ascii="Lato" w:hAnsi="Lato" w:cs="Lato"/>
                <w:b/>
                <w:bCs/>
                <w:color w:val="4D4F51"/>
                <w:spacing w:val="2"/>
                <w:kern w:val="1"/>
              </w:rPr>
              <w:t xml:space="preserve">Top Performer of the Quarter                                                                                   </w:t>
            </w:r>
            <w:r w:rsidR="00A04684">
              <w:rPr>
                <w:rFonts w:ascii="Lato" w:hAnsi="Lato" w:cs="Lato"/>
                <w:b/>
                <w:bCs/>
                <w:color w:val="4D4F51"/>
                <w:spacing w:val="2"/>
                <w:kern w:val="1"/>
              </w:rPr>
              <w:t xml:space="preserve">     </w:t>
            </w:r>
            <w:r>
              <w:rPr>
                <w:rFonts w:ascii="Lato" w:hAnsi="Lato" w:cs="Lato"/>
                <w:b/>
                <w:bCs/>
                <w:color w:val="4D4F51"/>
                <w:spacing w:val="2"/>
                <w:kern w:val="1"/>
              </w:rPr>
              <w:t xml:space="preserve">  </w:t>
            </w:r>
            <w:r>
              <w:rPr>
                <w:rFonts w:ascii="Lato Light" w:hAnsi="Lato Light" w:cs="Lato Light"/>
                <w:i/>
                <w:iCs/>
                <w:color w:val="232628"/>
                <w:spacing w:val="2"/>
                <w:kern w:val="1"/>
                <w:sz w:val="18"/>
                <w:szCs w:val="18"/>
              </w:rPr>
              <w:t>Q1 2015</w:t>
            </w:r>
          </w:p>
          <w:p w14:paraId="1E903B9B" w14:textId="19A7231D" w:rsidR="00471657" w:rsidRPr="00471657" w:rsidRDefault="000E0E57" w:rsidP="000E0E57">
            <w:pPr>
              <w:spacing w:after="120"/>
              <w:jc w:val="left"/>
              <w:rPr>
                <w:rFonts w:ascii="Lato Light" w:hAnsi="Lato Light" w:cs="Lato Light"/>
                <w:i/>
                <w:iCs/>
                <w:color w:val="4D4F51"/>
                <w:spacing w:val="2"/>
                <w:kern w:val="1"/>
              </w:rPr>
            </w:pPr>
            <w:r>
              <w:rPr>
                <w:rFonts w:ascii="Lato Light" w:hAnsi="Lato Light" w:cs="Lato Light"/>
                <w:color w:val="4D4F51"/>
                <w:spacing w:val="2"/>
                <w:kern w:val="1"/>
              </w:rPr>
              <w:t xml:space="preserve">Awarded by Technicolor for work on </w:t>
            </w:r>
            <w:r>
              <w:rPr>
                <w:rFonts w:ascii="Lato Light" w:hAnsi="Lato Light" w:cs="Lato Light"/>
                <w:i/>
                <w:iCs/>
                <w:color w:val="4D4F51"/>
                <w:spacing w:val="2"/>
                <w:kern w:val="1"/>
              </w:rPr>
              <w:t>‘The Adventures of Puss in Boots’.</w:t>
            </w:r>
          </w:p>
        </w:tc>
        <w:bookmarkStart w:id="0" w:name="_GoBack"/>
        <w:bookmarkEnd w:id="0"/>
      </w:tr>
      <w:tr w:rsidR="00A04684" w:rsidRPr="005152F2" w14:paraId="2F68145B" w14:textId="77777777" w:rsidTr="00A04684">
        <w:trPr>
          <w:trHeight w:val="13387"/>
        </w:trPr>
        <w:tc>
          <w:tcPr>
            <w:tcW w:w="3040" w:type="dxa"/>
          </w:tcPr>
          <w:p w14:paraId="42CEC1FA" w14:textId="77777777" w:rsidR="00A04684" w:rsidRPr="00880C00" w:rsidRDefault="00A04684" w:rsidP="004E6103">
            <w:pPr>
              <w:pStyle w:val="Heading3"/>
              <w:rPr>
                <w:noProof/>
                <w:sz w:val="44"/>
                <w:szCs w:val="32"/>
              </w:rPr>
            </w:pPr>
          </w:p>
        </w:tc>
        <w:tc>
          <w:tcPr>
            <w:tcW w:w="383" w:type="dxa"/>
          </w:tcPr>
          <w:p w14:paraId="10F45B4E" w14:textId="77777777" w:rsidR="00A04684" w:rsidRPr="005152F2" w:rsidRDefault="00A04684" w:rsidP="004E6103">
            <w:pPr>
              <w:ind w:left="-100"/>
            </w:pPr>
          </w:p>
        </w:tc>
        <w:tc>
          <w:tcPr>
            <w:tcW w:w="7114" w:type="dxa"/>
          </w:tcPr>
          <w:p w14:paraId="68E5D128" w14:textId="6B35D290" w:rsidR="00A04684" w:rsidRPr="00BF7278" w:rsidRDefault="00A04684" w:rsidP="00BF7278">
            <w:pPr>
              <w:tabs>
                <w:tab w:val="left" w:pos="5607"/>
              </w:tabs>
              <w:jc w:val="left"/>
              <w:rPr>
                <w:rFonts w:ascii="Lato Black" w:hAnsi="Lato Black" w:cs="Lato Black"/>
                <w:sz w:val="16"/>
                <w:szCs w:val="16"/>
              </w:rPr>
            </w:pPr>
          </w:p>
        </w:tc>
      </w:tr>
    </w:tbl>
    <w:p w14:paraId="4FB9F415" w14:textId="77777777" w:rsidR="00E941EF" w:rsidRDefault="00E941EF" w:rsidP="000E0E57">
      <w:pPr>
        <w:pStyle w:val="NoSpacing"/>
        <w:jc w:val="both"/>
      </w:pPr>
    </w:p>
    <w:sectPr w:rsidR="00E941EF" w:rsidSect="004E6103">
      <w:footerReference w:type="default" r:id="rId11"/>
      <w:pgSz w:w="12240" w:h="15840"/>
      <w:pgMar w:top="985" w:right="1152" w:bottom="518" w:left="1152" w:header="1397"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3FFF7A" w14:textId="77777777" w:rsidR="000C146D" w:rsidRDefault="000C146D" w:rsidP="003856C9">
      <w:pPr>
        <w:spacing w:after="0" w:line="240" w:lineRule="auto"/>
      </w:pPr>
      <w:r>
        <w:separator/>
      </w:r>
    </w:p>
  </w:endnote>
  <w:endnote w:type="continuationSeparator" w:id="0">
    <w:p w14:paraId="29D14003" w14:textId="77777777" w:rsidR="000C146D" w:rsidRDefault="000C146D"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auto"/>
    <w:pitch w:val="variable"/>
    <w:sig w:usb0="00000003" w:usb1="00000000" w:usb2="00000000" w:usb3="00000000" w:csb0="00000003" w:csb1="00000000"/>
  </w:font>
  <w:font w:name="Times New Roman">
    <w:panose1 w:val="02020603050405020304"/>
    <w:charset w:val="00"/>
    <w:family w:val="auto"/>
    <w:pitch w:val="variable"/>
    <w:sig w:usb0="E0002AEF" w:usb1="C0007841" w:usb2="00000009" w:usb3="00000000" w:csb0="000001FF" w:csb1="00000000"/>
  </w:font>
  <w:font w:name="Lato Light">
    <w:panose1 w:val="020F0302020204030203"/>
    <w:charset w:val="00"/>
    <w:family w:val="auto"/>
    <w:pitch w:val="variable"/>
    <w:sig w:usb0="A00000AF" w:usb1="5000604B" w:usb2="00000000" w:usb3="00000000" w:csb0="00000093" w:csb1="00000000"/>
  </w:font>
  <w:font w:name="Lato">
    <w:panose1 w:val="020F0502020204030203"/>
    <w:charset w:val="00"/>
    <w:family w:val="auto"/>
    <w:pitch w:val="variable"/>
    <w:sig w:usb0="A00000AF" w:usb1="5000604B" w:usb2="00000000" w:usb3="00000000" w:csb0="00000093" w:csb1="00000000"/>
  </w:font>
  <w:font w:name="Lato Black">
    <w:panose1 w:val="020F0A02020204030203"/>
    <w:charset w:val="00"/>
    <w:family w:val="auto"/>
    <w:pitch w:val="variable"/>
    <w:sig w:usb0="A00000AF" w:usb1="5000604B" w:usb2="00000000" w:usb3="00000000" w:csb0="0000009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F93F4" w14:textId="3A38371D" w:rsidR="003856C9" w:rsidRDefault="000C146D" w:rsidP="007803B7">
    <w:pPr>
      <w:pStyle w:val="Footer"/>
    </w:pPr>
    <w:sdt>
      <w:sdtPr>
        <w:id w:val="1281234005"/>
        <w:docPartObj>
          <w:docPartGallery w:val="Page Numbers (Bottom of Page)"/>
          <w:docPartUnique/>
        </w:docPartObj>
      </w:sdtPr>
      <w:sdtEndPr>
        <w:rPr>
          <w:noProof/>
        </w:rPr>
      </w:sdtEndPr>
      <w:sdtContent>
        <w:r w:rsidR="001765FE">
          <w:fldChar w:fldCharType="begin"/>
        </w:r>
        <w:r w:rsidR="001765FE">
          <w:instrText xml:space="preserve"> PAGE   \* MERGEFORMAT </w:instrText>
        </w:r>
        <w:r w:rsidR="001765FE">
          <w:fldChar w:fldCharType="separate"/>
        </w:r>
        <w:r w:rsidR="00BF7278">
          <w:rPr>
            <w:noProof/>
          </w:rPr>
          <w:t>2</w:t>
        </w:r>
        <w:r w:rsidR="001765FE">
          <w:rPr>
            <w:noProof/>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EC674" w14:textId="77777777" w:rsidR="000C146D" w:rsidRDefault="000C146D" w:rsidP="003856C9">
      <w:pPr>
        <w:spacing w:after="0" w:line="240" w:lineRule="auto"/>
      </w:pPr>
      <w:r>
        <w:separator/>
      </w:r>
    </w:p>
  </w:footnote>
  <w:footnote w:type="continuationSeparator" w:id="0">
    <w:p w14:paraId="0BDA5917" w14:textId="77777777" w:rsidR="000C146D" w:rsidRDefault="000C146D" w:rsidP="003856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C00"/>
    <w:rsid w:val="00016E60"/>
    <w:rsid w:val="00036833"/>
    <w:rsid w:val="00052BE1"/>
    <w:rsid w:val="0007412A"/>
    <w:rsid w:val="000C146D"/>
    <w:rsid w:val="000E0E57"/>
    <w:rsid w:val="000E4259"/>
    <w:rsid w:val="0010199E"/>
    <w:rsid w:val="00102640"/>
    <w:rsid w:val="001639BE"/>
    <w:rsid w:val="001765FE"/>
    <w:rsid w:val="0019561F"/>
    <w:rsid w:val="001B32D2"/>
    <w:rsid w:val="001E2130"/>
    <w:rsid w:val="00293B83"/>
    <w:rsid w:val="002A3621"/>
    <w:rsid w:val="002B3890"/>
    <w:rsid w:val="002B7747"/>
    <w:rsid w:val="002C77B9"/>
    <w:rsid w:val="002F485A"/>
    <w:rsid w:val="003053D9"/>
    <w:rsid w:val="003856C9"/>
    <w:rsid w:val="00396369"/>
    <w:rsid w:val="003F4D31"/>
    <w:rsid w:val="0043426C"/>
    <w:rsid w:val="00441EB9"/>
    <w:rsid w:val="00451772"/>
    <w:rsid w:val="00463463"/>
    <w:rsid w:val="00471657"/>
    <w:rsid w:val="00473EF8"/>
    <w:rsid w:val="004760E5"/>
    <w:rsid w:val="004D22BB"/>
    <w:rsid w:val="004E6103"/>
    <w:rsid w:val="005152F2"/>
    <w:rsid w:val="00534E4E"/>
    <w:rsid w:val="00551D35"/>
    <w:rsid w:val="00557019"/>
    <w:rsid w:val="005674AC"/>
    <w:rsid w:val="005A1E51"/>
    <w:rsid w:val="005A7E57"/>
    <w:rsid w:val="00616FF4"/>
    <w:rsid w:val="006A3CE7"/>
    <w:rsid w:val="00743379"/>
    <w:rsid w:val="007803B7"/>
    <w:rsid w:val="007B2F5C"/>
    <w:rsid w:val="007C5F05"/>
    <w:rsid w:val="00832043"/>
    <w:rsid w:val="00832F81"/>
    <w:rsid w:val="00880C00"/>
    <w:rsid w:val="008C7CA2"/>
    <w:rsid w:val="008F6337"/>
    <w:rsid w:val="0094564F"/>
    <w:rsid w:val="009746C3"/>
    <w:rsid w:val="00A04684"/>
    <w:rsid w:val="00A25351"/>
    <w:rsid w:val="00A42F91"/>
    <w:rsid w:val="00AF1258"/>
    <w:rsid w:val="00B01E52"/>
    <w:rsid w:val="00B550FC"/>
    <w:rsid w:val="00B85871"/>
    <w:rsid w:val="00B93310"/>
    <w:rsid w:val="00BC1F18"/>
    <w:rsid w:val="00BD2E58"/>
    <w:rsid w:val="00BD314E"/>
    <w:rsid w:val="00BF6BAB"/>
    <w:rsid w:val="00BF7278"/>
    <w:rsid w:val="00C007A5"/>
    <w:rsid w:val="00C4403A"/>
    <w:rsid w:val="00CA00E1"/>
    <w:rsid w:val="00CE6306"/>
    <w:rsid w:val="00D11C4D"/>
    <w:rsid w:val="00D5067A"/>
    <w:rsid w:val="00DC7001"/>
    <w:rsid w:val="00DC79BB"/>
    <w:rsid w:val="00DD4AFA"/>
    <w:rsid w:val="00E34D58"/>
    <w:rsid w:val="00E941EF"/>
    <w:rsid w:val="00EB1C1B"/>
    <w:rsid w:val="00EB36CE"/>
    <w:rsid w:val="00F2660B"/>
    <w:rsid w:val="00F56435"/>
    <w:rsid w:val="00F81C51"/>
    <w:rsid w:val="00FA07AA"/>
    <w:rsid w:val="00FB0A17"/>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07C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660B"/>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0"/>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character" w:styleId="Hyperlink">
    <w:name w:val="Hyperlink"/>
    <w:basedOn w:val="DefaultParagraphFont"/>
    <w:uiPriority w:val="99"/>
    <w:unhideWhenUsed/>
    <w:rsid w:val="004E6103"/>
    <w:rPr>
      <w:color w:val="0563C1" w:themeColor="hyperlink"/>
      <w:u w:val="single"/>
    </w:rPr>
  </w:style>
  <w:style w:type="character" w:styleId="FollowedHyperlink">
    <w:name w:val="FollowedHyperlink"/>
    <w:basedOn w:val="DefaultParagraphFont"/>
    <w:uiPriority w:val="99"/>
    <w:semiHidden/>
    <w:unhideWhenUsed/>
    <w:rsid w:val="000E0E57"/>
    <w:rPr>
      <w:color w:val="954F72" w:themeColor="followedHyperlink"/>
      <w:u w:val="single"/>
    </w:rPr>
  </w:style>
  <w:style w:type="character" w:styleId="CommentReference">
    <w:name w:val="annotation reference"/>
    <w:basedOn w:val="DefaultParagraphFont"/>
    <w:uiPriority w:val="99"/>
    <w:semiHidden/>
    <w:unhideWhenUsed/>
    <w:rsid w:val="001639BE"/>
    <w:rPr>
      <w:sz w:val="18"/>
      <w:szCs w:val="18"/>
    </w:rPr>
  </w:style>
  <w:style w:type="paragraph" w:styleId="CommentText">
    <w:name w:val="annotation text"/>
    <w:basedOn w:val="Normal"/>
    <w:link w:val="CommentTextChar"/>
    <w:uiPriority w:val="99"/>
    <w:semiHidden/>
    <w:unhideWhenUsed/>
    <w:rsid w:val="001639BE"/>
    <w:pPr>
      <w:spacing w:line="240" w:lineRule="auto"/>
    </w:pPr>
    <w:rPr>
      <w:sz w:val="24"/>
      <w:szCs w:val="24"/>
    </w:rPr>
  </w:style>
  <w:style w:type="character" w:customStyle="1" w:styleId="CommentTextChar">
    <w:name w:val="Comment Text Char"/>
    <w:basedOn w:val="DefaultParagraphFont"/>
    <w:link w:val="CommentText"/>
    <w:uiPriority w:val="99"/>
    <w:semiHidden/>
    <w:rsid w:val="001639BE"/>
    <w:rPr>
      <w:sz w:val="24"/>
      <w:szCs w:val="24"/>
    </w:rPr>
  </w:style>
  <w:style w:type="paragraph" w:styleId="CommentSubject">
    <w:name w:val="annotation subject"/>
    <w:basedOn w:val="CommentText"/>
    <w:next w:val="CommentText"/>
    <w:link w:val="CommentSubjectChar"/>
    <w:uiPriority w:val="99"/>
    <w:semiHidden/>
    <w:unhideWhenUsed/>
    <w:rsid w:val="001639BE"/>
    <w:rPr>
      <w:b/>
      <w:bCs/>
      <w:sz w:val="20"/>
      <w:szCs w:val="20"/>
    </w:rPr>
  </w:style>
  <w:style w:type="character" w:customStyle="1" w:styleId="CommentSubjectChar">
    <w:name w:val="Comment Subject Char"/>
    <w:basedOn w:val="CommentTextChar"/>
    <w:link w:val="CommentSubject"/>
    <w:uiPriority w:val="99"/>
    <w:semiHidden/>
    <w:rsid w:val="001639BE"/>
    <w:rPr>
      <w:b/>
      <w:bCs/>
      <w:sz w:val="24"/>
      <w:szCs w:val="24"/>
    </w:rPr>
  </w:style>
  <w:style w:type="paragraph" w:styleId="BalloonText">
    <w:name w:val="Balloon Text"/>
    <w:basedOn w:val="Normal"/>
    <w:link w:val="BalloonTextChar"/>
    <w:uiPriority w:val="99"/>
    <w:semiHidden/>
    <w:unhideWhenUsed/>
    <w:rsid w:val="001639B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39B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hyperlink" Target="http://simthesocialrobo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nvenk/Library/Containers/com.microsoft.Word/Data/Library/Caches/1033/TM16392740/Creative%20resume,%20designed%20by%20MOO.dotx"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1D2CAA0-6290-9D4E-90ED-2C3360804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Creative resume, designed by MOO.dotx</Template>
  <TotalTime>70</TotalTime>
  <Pages>2</Pages>
  <Words>628</Words>
  <Characters>3581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Nikhil Venkatesh</cp:lastModifiedBy>
  <cp:revision>16</cp:revision>
  <cp:lastPrinted>2017-12-12T19:24:00Z</cp:lastPrinted>
  <dcterms:created xsi:type="dcterms:W3CDTF">2017-10-25T19:37:00Z</dcterms:created>
  <dcterms:modified xsi:type="dcterms:W3CDTF">2018-01-04T20:23:00Z</dcterms:modified>
</cp:coreProperties>
</file>